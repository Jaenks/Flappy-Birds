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560EBA44" w:rsidR="00AB0981" w:rsidRPr="00A97A53" w:rsidRDefault="00AB0981" w:rsidP="00714624">
            <w:pPr>
              <w:rPr>
                <w:sz w:val="18"/>
                <w:szCs w:val="18"/>
              </w:rPr>
            </w:pPr>
            <w:r w:rsidRPr="00714624">
              <w:rPr>
                <w:color w:val="0070C0"/>
                <w:sz w:val="21"/>
              </w:rPr>
              <w:t>B</w:t>
            </w:r>
            <w:r w:rsidR="00714624" w:rsidRPr="00714624">
              <w:rPr>
                <w:color w:val="0070C0"/>
                <w:sz w:val="21"/>
              </w:rPr>
              <w:t>I</w:t>
            </w:r>
            <w:r w:rsidR="00893327">
              <w:rPr>
                <w:color w:val="0070C0"/>
                <w:sz w:val="21"/>
              </w:rPr>
              <w:t>19a</w:t>
            </w:r>
          </w:p>
        </w:tc>
        <w:tc>
          <w:tcPr>
            <w:tcW w:w="6237" w:type="dxa"/>
          </w:tcPr>
          <w:p w14:paraId="38D1AF31" w14:textId="0A46A029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  <w:r w:rsidR="00FF2186">
              <w:rPr>
                <w:sz w:val="18"/>
                <w:szCs w:val="18"/>
              </w:rPr>
              <w:t xml:space="preserve"> </w:t>
            </w:r>
          </w:p>
          <w:p w14:paraId="4C9BAA16" w14:textId="543448E0" w:rsidR="00AB0981" w:rsidRPr="00714624" w:rsidRDefault="008A4032" w:rsidP="00410330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 xml:space="preserve">Allewelt, </w:t>
            </w:r>
            <w:proofErr w:type="spellStart"/>
            <w:r>
              <w:rPr>
                <w:color w:val="0070C0"/>
                <w:sz w:val="18"/>
                <w:szCs w:val="18"/>
              </w:rPr>
              <w:t>Sureskumar</w:t>
            </w:r>
            <w:proofErr w:type="spellEnd"/>
            <w:r>
              <w:rPr>
                <w:color w:val="0070C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70C0"/>
                <w:sz w:val="18"/>
                <w:szCs w:val="18"/>
              </w:rPr>
              <w:t>Baskaran</w:t>
            </w:r>
            <w:proofErr w:type="spellEnd"/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1C871B74" w:rsidR="0016494F" w:rsidRPr="0016494F" w:rsidRDefault="0016494F" w:rsidP="00671493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FE1296">
              <w:rPr>
                <w:color w:val="0070C0"/>
                <w:sz w:val="36"/>
              </w:rPr>
              <w:t>Flappy Bird</w:t>
            </w:r>
            <w:r w:rsidR="00FF2186">
              <w:rPr>
                <w:color w:val="0070C0"/>
                <w:sz w:val="36"/>
              </w:rPr>
              <w:t xml:space="preserve"> aber</w:t>
            </w:r>
            <w:r w:rsidR="00FE1296">
              <w:rPr>
                <w:color w:val="0070C0"/>
                <w:sz w:val="36"/>
              </w:rPr>
              <w:t xml:space="preserve"> </w:t>
            </w:r>
            <w:proofErr w:type="spellStart"/>
            <w:r w:rsidR="000B3CF2">
              <w:rPr>
                <w:color w:val="0070C0"/>
                <w:sz w:val="36"/>
              </w:rPr>
              <w:t>ander</w:t>
            </w:r>
            <w:r w:rsidR="00694D98">
              <w:rPr>
                <w:color w:val="0070C0"/>
                <w:sz w:val="36"/>
              </w:rPr>
              <w:t>s</w:t>
            </w:r>
            <w:r w:rsidR="00907BC6">
              <w:rPr>
                <w:color w:val="0070C0"/>
                <w:sz w:val="36"/>
              </w:rPr>
              <w:t>t</w:t>
            </w:r>
            <w:proofErr w:type="spellEnd"/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981014" w:rsidR="0016494F" w:rsidRDefault="00F9634D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Auftrag</w:t>
            </w:r>
            <w:r w:rsidR="0016494F"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11542152" w14:textId="463A42EC" w:rsidR="00B622B6" w:rsidRPr="00A072F1" w:rsidRDefault="00B622B6" w:rsidP="00B622B6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CD6B50">
              <w:rPr>
                <w:rFonts w:cs="Arial"/>
                <w:color w:val="0070C0"/>
                <w:sz w:val="20"/>
              </w:rPr>
              <w:t xml:space="preserve">Das Spiel </w:t>
            </w:r>
            <w:r w:rsidR="00E13141">
              <w:rPr>
                <w:rFonts w:cs="Arial"/>
                <w:color w:val="0070C0"/>
                <w:sz w:val="20"/>
              </w:rPr>
              <w:t>dient zur Unterhaltung</w:t>
            </w:r>
            <w:r w:rsidR="00040C16">
              <w:rPr>
                <w:rFonts w:cs="Arial"/>
                <w:color w:val="0070C0"/>
                <w:sz w:val="20"/>
              </w:rPr>
              <w:t>.</w:t>
            </w:r>
          </w:p>
          <w:p w14:paraId="638EFE89" w14:textId="25A81EEB" w:rsidR="00B622B6" w:rsidRPr="00A072F1" w:rsidRDefault="00B622B6" w:rsidP="00B622B6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Szenario</w:t>
            </w:r>
            <w:r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52CF33CB" w14:textId="232D5809" w:rsidR="00261A96" w:rsidRPr="00A1430D" w:rsidRDefault="00EC390E" w:rsidP="00692E03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color w:val="0070C0"/>
                <w:sz w:val="20"/>
              </w:rPr>
            </w:pPr>
            <w:r w:rsidRPr="00A1430D">
              <w:rPr>
                <w:rFonts w:ascii="Arial" w:hAnsi="Arial" w:cs="Arial"/>
                <w:color w:val="0070C0"/>
                <w:sz w:val="20"/>
              </w:rPr>
              <w:t>Fliegendes Objekt</w:t>
            </w:r>
            <w:r w:rsidR="00261A96" w:rsidRPr="00A1430D">
              <w:rPr>
                <w:rFonts w:ascii="Arial" w:hAnsi="Arial" w:cs="Arial"/>
                <w:color w:val="0070C0"/>
                <w:sz w:val="20"/>
              </w:rPr>
              <w:t xml:space="preserve"> -&gt; muss ans Ziel gelangen ohne dabei Hindernisse zu berühren.</w:t>
            </w:r>
          </w:p>
          <w:p w14:paraId="2A44D409" w14:textId="77777777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Details:</w:t>
            </w:r>
          </w:p>
          <w:p w14:paraId="091482F3" w14:textId="557BED7E" w:rsidR="001B4B26" w:rsidRDefault="00692E03" w:rsidP="001B4B26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color w:val="0070C0"/>
                <w:sz w:val="20"/>
              </w:rPr>
            </w:pPr>
            <w:r w:rsidRPr="00A1430D">
              <w:rPr>
                <w:rFonts w:ascii="Arial" w:hAnsi="Arial" w:cs="Arial"/>
                <w:color w:val="0070C0"/>
                <w:sz w:val="20"/>
              </w:rPr>
              <w:t>Zwei</w:t>
            </w:r>
            <w:r w:rsidR="00A1430D" w:rsidRPr="00A1430D">
              <w:rPr>
                <w:rFonts w:ascii="Arial" w:hAnsi="Arial" w:cs="Arial"/>
                <w:color w:val="0070C0"/>
                <w:sz w:val="20"/>
              </w:rPr>
              <w:t xml:space="preserve"> Levels </w:t>
            </w:r>
            <w:r w:rsidR="001B4B26">
              <w:rPr>
                <w:rFonts w:ascii="Arial" w:hAnsi="Arial" w:cs="Arial"/>
                <w:color w:val="0070C0"/>
                <w:sz w:val="20"/>
              </w:rPr>
              <w:t>(</w:t>
            </w:r>
            <w:r w:rsidR="00883ED6">
              <w:rPr>
                <w:rFonts w:ascii="Arial" w:hAnsi="Arial" w:cs="Arial"/>
                <w:color w:val="0070C0"/>
                <w:sz w:val="20"/>
              </w:rPr>
              <w:t xml:space="preserve">je nach Level -&gt; </w:t>
            </w:r>
            <w:r w:rsidR="00946C86">
              <w:rPr>
                <w:rFonts w:ascii="Arial" w:hAnsi="Arial" w:cs="Arial"/>
                <w:color w:val="0070C0"/>
                <w:sz w:val="20"/>
              </w:rPr>
              <w:t>unterschiedlicher Schwierigkeitsgrad</w:t>
            </w:r>
            <w:r w:rsidR="00072A26">
              <w:rPr>
                <w:rFonts w:ascii="Arial" w:hAnsi="Arial" w:cs="Arial"/>
                <w:color w:val="0070C0"/>
                <w:sz w:val="20"/>
              </w:rPr>
              <w:t>)</w:t>
            </w:r>
          </w:p>
          <w:p w14:paraId="1B52CD18" w14:textId="63769025" w:rsidR="0016494F" w:rsidRPr="00AB7F3E" w:rsidRDefault="00917091" w:rsidP="00AB7F3E">
            <w:pPr>
              <w:pStyle w:val="Listenabsatz"/>
              <w:numPr>
                <w:ilvl w:val="0"/>
                <w:numId w:val="34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Welten</w:t>
            </w:r>
            <w:r w:rsidR="00946C86">
              <w:rPr>
                <w:rFonts w:ascii="Arial" w:hAnsi="Arial" w:cs="Arial"/>
                <w:color w:val="0070C0"/>
                <w:sz w:val="20"/>
              </w:rPr>
              <w:t xml:space="preserve"> und Hindernisse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ändern sich je nach Levels</w:t>
            </w:r>
          </w:p>
        </w:tc>
      </w:tr>
      <w:tr w:rsidR="0016494F" w14:paraId="3BA60A33" w14:textId="77777777" w:rsidTr="00B03A7B">
        <w:trPr>
          <w:trHeight w:val="4026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520FE473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76023CF2" w14:textId="7E08F02D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45039F">
              <w:rPr>
                <w:rFonts w:cs="Arial"/>
                <w:b/>
                <w:color w:val="0070C0"/>
                <w:sz w:val="20"/>
              </w:rPr>
              <w:t xml:space="preserve"> (Funktionalität)</w:t>
            </w:r>
            <w:r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EE8FEBC" w14:textId="55B82BF3" w:rsidR="00B622B6" w:rsidRDefault="004F49F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Zwei Levels</w:t>
            </w:r>
          </w:p>
          <w:p w14:paraId="5B813EA6" w14:textId="780B4F77" w:rsidR="00B622B6" w:rsidRDefault="003C712B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Unterschiedliche Welten und Hindernisse je nach Level</w:t>
            </w:r>
          </w:p>
          <w:p w14:paraId="121D735A" w14:textId="0EB0ACA4" w:rsidR="003C712B" w:rsidRDefault="005D16FA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Unterschiedlicher Schwierigkeitsgrad je nach Level</w:t>
            </w:r>
          </w:p>
          <w:p w14:paraId="084D43AB" w14:textId="53767E0C" w:rsidR="00B622B6" w:rsidRDefault="005D16FA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Flüssiger Übergang zwischen Levels</w:t>
            </w:r>
          </w:p>
          <w:p w14:paraId="2BC79B62" w14:textId="5ADF3F52" w:rsidR="00031959" w:rsidRPr="00A542EC" w:rsidRDefault="0003195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Pause + Restart Button</w:t>
            </w:r>
          </w:p>
          <w:p w14:paraId="230CC31E" w14:textId="374AC745" w:rsidR="0016494F" w:rsidRPr="00714624" w:rsidRDefault="0016494F" w:rsidP="00144106">
            <w:pPr>
              <w:spacing w:before="120" w:after="120"/>
              <w:ind w:left="360"/>
              <w:rPr>
                <w:rFonts w:cs="Arial"/>
                <w:color w:val="0070C0"/>
                <w:sz w:val="20"/>
              </w:rPr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26729AD4" w14:textId="77777777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>
              <w:rPr>
                <w:rFonts w:cs="Arial"/>
                <w:b/>
                <w:color w:val="0070C0"/>
                <w:sz w:val="20"/>
              </w:rPr>
              <w:t xml:space="preserve"> (Kreativität)</w:t>
            </w:r>
          </w:p>
          <w:p w14:paraId="539B104D" w14:textId="48FFC509" w:rsidR="00B622B6" w:rsidRDefault="003C7461" w:rsidP="003C7461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Diverse Hindernisse</w:t>
            </w:r>
          </w:p>
          <w:p w14:paraId="2D4A3E1C" w14:textId="1D9131B8" w:rsidR="003C7461" w:rsidRPr="00CE5016" w:rsidRDefault="00B56695" w:rsidP="00B56695">
            <w:pPr>
              <w:pStyle w:val="Listenabsatz"/>
              <w:numPr>
                <w:ilvl w:val="0"/>
                <w:numId w:val="34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00B56695"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>Obje</w:t>
            </w:r>
            <w:r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 xml:space="preserve">kt </w:t>
            </w:r>
            <w:r w:rsidR="006B49E1"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>fliegt unerwartet Rückw</w:t>
            </w:r>
            <w:r w:rsidR="00152FC8"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>ä</w:t>
            </w:r>
            <w:r w:rsidR="006B49E1"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>rts</w:t>
            </w:r>
          </w:p>
          <w:p w14:paraId="6B537690" w14:textId="216E0586" w:rsidR="00CE5016" w:rsidRPr="000C4B9F" w:rsidRDefault="00502EB1" w:rsidP="00B56695">
            <w:pPr>
              <w:pStyle w:val="Listenabsatz"/>
              <w:numPr>
                <w:ilvl w:val="0"/>
                <w:numId w:val="34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>Flugrichtung ändert sich von links nach rechts -&gt; unten nach oben</w:t>
            </w:r>
          </w:p>
          <w:p w14:paraId="7D4F1330" w14:textId="1E5638D0" w:rsidR="000C4B9F" w:rsidRPr="000C4B9F" w:rsidRDefault="000C4B9F" w:rsidP="00B56695">
            <w:pPr>
              <w:pStyle w:val="Listenabsatz"/>
              <w:numPr>
                <w:ilvl w:val="0"/>
                <w:numId w:val="34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 xml:space="preserve">Unerwartetes </w:t>
            </w:r>
            <w:r w:rsidR="007D3EE6"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>V</w:t>
            </w:r>
            <w:r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>erschwinden von Hindernissen</w:t>
            </w:r>
          </w:p>
          <w:p w14:paraId="6043FDF3" w14:textId="2AF2D61C" w:rsidR="000C4B9F" w:rsidRPr="007D3EE6" w:rsidRDefault="00280C15" w:rsidP="00B56695">
            <w:pPr>
              <w:pStyle w:val="Listenabsatz"/>
              <w:numPr>
                <w:ilvl w:val="0"/>
                <w:numId w:val="34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 xml:space="preserve">Durch Sammeln von </w:t>
            </w:r>
            <w:r w:rsidR="00C15D60"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 xml:space="preserve">Objekten -&gt; </w:t>
            </w:r>
            <w:r w:rsidR="007D3EE6"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>«Leben» sammeln</w:t>
            </w:r>
          </w:p>
          <w:p w14:paraId="2EE54BC3" w14:textId="2AD0A4DC" w:rsidR="005A1933" w:rsidRPr="00050BCF" w:rsidRDefault="00EE451E" w:rsidP="00050BCF">
            <w:pPr>
              <w:pStyle w:val="Listenabsatz"/>
              <w:numPr>
                <w:ilvl w:val="0"/>
                <w:numId w:val="34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 xml:space="preserve">Plötzliches </w:t>
            </w:r>
            <w:r w:rsidR="005A1933"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>Vergrössern / Verkleinern vom fliegenden Objekt</w:t>
            </w: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564FA2CE" w:rsidR="0016494F" w:rsidRDefault="0016494F">
      <w:pPr>
        <w:spacing w:before="0" w:after="0"/>
        <w:rPr>
          <w:b/>
          <w:sz w:val="28"/>
        </w:rPr>
      </w:pPr>
    </w:p>
    <w:p w14:paraId="37245EB5" w14:textId="0FD13C13" w:rsidR="0016494F" w:rsidRDefault="0016494F" w:rsidP="0016494F">
      <w:pPr>
        <w:pStyle w:val="berschrift2"/>
      </w:pPr>
      <w:r>
        <w:t>Planung</w:t>
      </w:r>
      <w:r w:rsidR="008412F0">
        <w:t xml:space="preserve"> LB2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2727E141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14:paraId="794AD183" w14:textId="703184ED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 w:rsidR="00564862"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1B3AE1F5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2E8089FE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t>Analyse, Design: Funktionsmodell,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br/>
            </w:r>
            <w:proofErr w:type="spellStart"/>
            <w:r w:rsidR="00564862" w:rsidRPr="00545E98">
              <w:rPr>
                <w:b w:val="0"/>
                <w:sz w:val="22"/>
                <w:szCs w:val="22"/>
                <w:lang w:val="de-DE"/>
              </w:rPr>
              <w:t>UseCase</w:t>
            </w:r>
            <w:proofErr w:type="spellEnd"/>
            <w:r w:rsidR="00564862" w:rsidRPr="00545E98">
              <w:rPr>
                <w:b w:val="0"/>
                <w:sz w:val="22"/>
                <w:szCs w:val="22"/>
                <w:lang w:val="de-DE"/>
              </w:rPr>
              <w:t>, GUI,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09B54092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B70BF5" w:rsidRDefault="0016494F" w:rsidP="00B70BF5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77777777" w:rsidR="00885DBC" w:rsidRPr="008A5948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6689DC6F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8A5948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15A14227" w:rsidR="00A542EC" w:rsidRPr="009D067C" w:rsidRDefault="00550A95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>
              <w:rPr>
                <w:color w:val="7030A0"/>
                <w:sz w:val="22"/>
                <w:szCs w:val="22"/>
              </w:rPr>
              <w:t>Einzelaufgabe 3</w:t>
            </w:r>
            <w:r w:rsidR="00A542EC"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65708FF" w14:textId="667398F9" w:rsidR="00564862" w:rsidRPr="008A5948" w:rsidRDefault="00564862" w:rsidP="00564862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 xml:space="preserve">Abgabe </w:t>
            </w:r>
            <w:r>
              <w:rPr>
                <w:b w:val="0"/>
                <w:sz w:val="22"/>
                <w:szCs w:val="22"/>
              </w:rPr>
              <w:t>Szenario (</w:t>
            </w:r>
            <w:r w:rsidR="00550A95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</w:rPr>
              <w:t>zip</w:t>
            </w:r>
            <w:proofErr w:type="spellEnd"/>
            <w:r>
              <w:rPr>
                <w:b w:val="0"/>
                <w:sz w:val="22"/>
                <w:szCs w:val="22"/>
              </w:rPr>
              <w:t>) mit Inline-Dokumentation, Systemdokumentation</w:t>
            </w:r>
            <w:r>
              <w:rPr>
                <w:b w:val="0"/>
                <w:sz w:val="22"/>
                <w:szCs w:val="22"/>
              </w:rPr>
              <w:br/>
              <w:t>(UML Klassen-, Sequenzdiagramm)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77777777" w:rsidR="00A542EC" w:rsidRPr="006A022C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6381096" w14:textId="77777777" w:rsidR="00A542EC" w:rsidRPr="006A022C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77777777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992D946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</w:tbl>
    <w:p w14:paraId="6AEFF253" w14:textId="77777777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753F19EE" w:rsidR="00C63F49" w:rsidRDefault="00C54388" w:rsidP="00F279D7">
      <w:pPr>
        <w:pStyle w:val="berschrift2"/>
      </w:pPr>
      <w:r>
        <w:t>Funktionsmodell</w:t>
      </w:r>
    </w:p>
    <w:p w14:paraId="52C78F16" w14:textId="77777777" w:rsidR="00A268FE" w:rsidRPr="00A268FE" w:rsidRDefault="00A268FE" w:rsidP="00A268FE">
      <w:pPr>
        <w:spacing w:before="0" w:after="0"/>
      </w:pPr>
      <w:r w:rsidRPr="00A268FE">
        <w:t>Identifizierung der Objekte und Konzepte (Inter-Aktionen):</w:t>
      </w:r>
    </w:p>
    <w:p w14:paraId="4CC910AA" w14:textId="77777777" w:rsidR="00A268FE" w:rsidRPr="00A268FE" w:rsidRDefault="00A268FE" w:rsidP="00A268FE">
      <w:pPr>
        <w:spacing w:before="0" w:after="0"/>
      </w:pPr>
      <w:r w:rsidRPr="00A268FE">
        <w:t> </w:t>
      </w:r>
    </w:p>
    <w:p w14:paraId="58912325" w14:textId="77777777" w:rsidR="00A268FE" w:rsidRPr="00A268FE" w:rsidRDefault="00A268FE" w:rsidP="00A268FE">
      <w:pPr>
        <w:spacing w:before="0" w:after="0"/>
      </w:pPr>
      <w:r w:rsidRPr="00A268FE">
        <w:t>Objekte:</w:t>
      </w:r>
    </w:p>
    <w:p w14:paraId="52FE3707" w14:textId="77777777" w:rsidR="00A268FE" w:rsidRPr="00A268FE" w:rsidRDefault="00A268FE" w:rsidP="00A268FE">
      <w:pPr>
        <w:spacing w:before="0" w:after="0"/>
      </w:pPr>
      <w:r w:rsidRPr="00A268FE">
        <w:t>Vogel, Hindernisse, Welt, Extra Leben Gadget, Welt dreht sich Gadget, Gadget Hindernis verschwindet</w:t>
      </w:r>
    </w:p>
    <w:p w14:paraId="7D91F9A8" w14:textId="77777777" w:rsidR="00A268FE" w:rsidRPr="00A268FE" w:rsidRDefault="00A268FE" w:rsidP="00A268FE">
      <w:pPr>
        <w:spacing w:before="0" w:after="0"/>
      </w:pPr>
      <w:r w:rsidRPr="00A268FE">
        <w:t> </w:t>
      </w:r>
    </w:p>
    <w:p w14:paraId="6423945F" w14:textId="77777777" w:rsidR="00A268FE" w:rsidRPr="00A268FE" w:rsidRDefault="00A268FE" w:rsidP="00A268FE">
      <w:pPr>
        <w:spacing w:before="0" w:after="0"/>
      </w:pPr>
      <w:r w:rsidRPr="00A268FE">
        <w:t>Konzepte:</w:t>
      </w:r>
    </w:p>
    <w:p w14:paraId="43FFE18B" w14:textId="77777777" w:rsidR="00A268FE" w:rsidRPr="00A268FE" w:rsidRDefault="00A268FE" w:rsidP="00A268FE">
      <w:pPr>
        <w:spacing w:before="0" w:after="0"/>
      </w:pPr>
      <w:r w:rsidRPr="00A268FE">
        <w:t>Ausweichen von Hindernis, Random Gadget generieren, Mehrere Level</w:t>
      </w:r>
    </w:p>
    <w:p w14:paraId="4A7C73F4" w14:textId="77777777" w:rsidR="00A268FE" w:rsidRPr="00A268FE" w:rsidRDefault="00A268FE" w:rsidP="00A268FE">
      <w:pPr>
        <w:spacing w:before="0" w:after="0"/>
      </w:pPr>
      <w:r w:rsidRPr="00A268FE">
        <w:t> </w:t>
      </w:r>
    </w:p>
    <w:p w14:paraId="2379250B" w14:textId="77777777" w:rsidR="00A268FE" w:rsidRPr="00A268FE" w:rsidRDefault="00A268FE" w:rsidP="00A268FE">
      <w:pPr>
        <w:spacing w:before="0" w:after="0"/>
      </w:pPr>
      <w:r w:rsidRPr="00A268FE">
        <w:t>Im Folgenden sind die erwarteten Eingaben und Ausgaben beschrieben / dargestellt:</w:t>
      </w:r>
    </w:p>
    <w:p w14:paraId="798EE2D2" w14:textId="77777777" w:rsidR="00A268FE" w:rsidRPr="00A268FE" w:rsidRDefault="00A268FE" w:rsidP="00A268FE">
      <w:pPr>
        <w:spacing w:before="0" w:after="0"/>
      </w:pPr>
      <w:r w:rsidRPr="00A268FE">
        <w:t> </w:t>
      </w:r>
    </w:p>
    <w:p w14:paraId="79A08B98" w14:textId="77777777" w:rsidR="00A268FE" w:rsidRPr="00A268FE" w:rsidRDefault="00A268FE" w:rsidP="00A268FE">
      <w:pPr>
        <w:spacing w:before="0" w:after="0"/>
      </w:pPr>
      <w:r w:rsidRPr="00A268FE">
        <w:t>Legende:</w:t>
      </w:r>
    </w:p>
    <w:p w14:paraId="1F18496C" w14:textId="77777777" w:rsidR="00A268FE" w:rsidRPr="00A268FE" w:rsidRDefault="00A268FE" w:rsidP="00A268FE">
      <w:pPr>
        <w:numPr>
          <w:ilvl w:val="0"/>
          <w:numId w:val="35"/>
        </w:numPr>
        <w:spacing w:before="0" w:after="0"/>
        <w:textAlignment w:val="center"/>
      </w:pPr>
      <w:r w:rsidRPr="00A268FE">
        <w:t>Spieler fliegt mit Vogel (Leertaste)</w:t>
      </w:r>
    </w:p>
    <w:p w14:paraId="01C569D0" w14:textId="441F418C" w:rsidR="00A268FE" w:rsidRPr="00A268FE" w:rsidRDefault="00A268FE" w:rsidP="00A268FE">
      <w:pPr>
        <w:numPr>
          <w:ilvl w:val="0"/>
          <w:numId w:val="35"/>
        </w:numPr>
        <w:spacing w:before="0" w:after="0"/>
        <w:textAlignment w:val="center"/>
      </w:pPr>
      <w:r w:rsidRPr="00A268FE">
        <w:t>Die Hindernisse ausweichen</w:t>
      </w:r>
    </w:p>
    <w:p w14:paraId="0D78FF2C" w14:textId="77777777" w:rsidR="00A268FE" w:rsidRPr="00A268FE" w:rsidRDefault="00A268FE" w:rsidP="00A268FE">
      <w:pPr>
        <w:numPr>
          <w:ilvl w:val="0"/>
          <w:numId w:val="35"/>
        </w:numPr>
        <w:spacing w:before="0" w:after="0"/>
        <w:textAlignment w:val="center"/>
      </w:pPr>
      <w:r w:rsidRPr="00A268FE">
        <w:t>Gadget einsammeln und Belohnung bekommen</w:t>
      </w:r>
    </w:p>
    <w:p w14:paraId="75E1EDB6" w14:textId="77777777" w:rsidR="00A268FE" w:rsidRPr="00A268FE" w:rsidRDefault="00A268FE" w:rsidP="00A268FE">
      <w:pPr>
        <w:numPr>
          <w:ilvl w:val="0"/>
          <w:numId w:val="35"/>
        </w:numPr>
        <w:spacing w:before="0" w:after="0"/>
        <w:textAlignment w:val="center"/>
      </w:pPr>
      <w:r w:rsidRPr="00A268FE">
        <w:t>Level 1 beenden und Level 2 starten</w:t>
      </w:r>
    </w:p>
    <w:p w14:paraId="7EDC1C44" w14:textId="77777777" w:rsidR="00742296" w:rsidRPr="00742296" w:rsidRDefault="00742296" w:rsidP="00742296">
      <w:pPr>
        <w:rPr>
          <w:lang w:eastAsia="de-DE"/>
        </w:rPr>
      </w:pPr>
    </w:p>
    <w:p w14:paraId="3F8E4C93" w14:textId="0EFC4661" w:rsidR="000A3F28" w:rsidRDefault="004036B0" w:rsidP="00240570">
      <w:pPr>
        <w:pStyle w:val="Textkrper"/>
      </w:pPr>
      <w:r w:rsidRPr="004036B0">
        <w:rPr>
          <w:noProof/>
          <w:color w:val="0070C0"/>
        </w:rPr>
        <w:drawing>
          <wp:anchor distT="0" distB="0" distL="114300" distR="114300" simplePos="0" relativeHeight="251662848" behindDoc="0" locked="0" layoutInCell="1" allowOverlap="1" wp14:anchorId="10A5F567" wp14:editId="1F25C679">
            <wp:simplePos x="0" y="0"/>
            <wp:positionH relativeFrom="column">
              <wp:posOffset>-716280</wp:posOffset>
            </wp:positionH>
            <wp:positionV relativeFrom="paragraph">
              <wp:posOffset>404495</wp:posOffset>
            </wp:positionV>
            <wp:extent cx="7172960" cy="2577465"/>
            <wp:effectExtent l="0" t="0" r="8890" b="0"/>
            <wp:wrapThrough wrapText="bothSides">
              <wp:wrapPolygon edited="0">
                <wp:start x="0" y="0"/>
                <wp:lineTo x="0" y="21392"/>
                <wp:lineTo x="21569" y="21392"/>
                <wp:lineTo x="21569" y="0"/>
                <wp:lineTo x="0" y="0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F28">
        <w:t>Im Folgenden sind die erwarteten Eingaben und Ausgaben beschrieben / dargestellt:</w:t>
      </w:r>
    </w:p>
    <w:p w14:paraId="2D7A9616" w14:textId="61B59AB0" w:rsidR="00C54388" w:rsidRPr="00ED7719" w:rsidRDefault="00C54388" w:rsidP="00240570">
      <w:pPr>
        <w:pStyle w:val="Textkrper"/>
        <w:rPr>
          <w:color w:val="0070C0"/>
        </w:rPr>
      </w:pPr>
    </w:p>
    <w:p w14:paraId="57715A1A" w14:textId="7E98E1A5" w:rsidR="00C54388" w:rsidRDefault="006B528D" w:rsidP="00C54388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55F4EA7" wp14:editId="61039E5D">
            <wp:simplePos x="0" y="0"/>
            <wp:positionH relativeFrom="column">
              <wp:posOffset>-604520</wp:posOffset>
            </wp:positionH>
            <wp:positionV relativeFrom="paragraph">
              <wp:posOffset>366395</wp:posOffset>
            </wp:positionV>
            <wp:extent cx="6950075" cy="3797935"/>
            <wp:effectExtent l="0" t="0" r="3175" b="0"/>
            <wp:wrapThrough wrapText="bothSides">
              <wp:wrapPolygon edited="0">
                <wp:start x="0" y="0"/>
                <wp:lineTo x="0" y="21452"/>
                <wp:lineTo x="21551" y="21452"/>
                <wp:lineTo x="21551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9" r="3779"/>
                    <a:stretch/>
                  </pic:blipFill>
                  <pic:spPr bwMode="auto">
                    <a:xfrm>
                      <a:off x="0" y="0"/>
                      <a:ext cx="6950075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388">
        <w:t>Anwendungsfälle (</w:t>
      </w:r>
      <w:proofErr w:type="spellStart"/>
      <w:r w:rsidR="00C54388">
        <w:t>UseCases</w:t>
      </w:r>
      <w:proofErr w:type="spellEnd"/>
      <w:r w:rsidR="00C54388">
        <w:t>)</w:t>
      </w:r>
    </w:p>
    <w:p w14:paraId="22C2DBB8" w14:textId="1A35CA66" w:rsidR="00D72907" w:rsidRPr="00D72907" w:rsidRDefault="00D72907" w:rsidP="00D72907">
      <w:pPr>
        <w:rPr>
          <w:lang w:eastAsia="de-DE"/>
        </w:rPr>
      </w:pPr>
    </w:p>
    <w:p w14:paraId="329A801F" w14:textId="4845435F" w:rsidR="00C54388" w:rsidRDefault="00C54388" w:rsidP="00C54388">
      <w:pPr>
        <w:pStyle w:val="Textkrper"/>
      </w:pPr>
      <w:r>
        <w:t xml:space="preserve">Folgende </w:t>
      </w:r>
      <w:r w:rsidR="007B1DE8">
        <w:t>Anwendungsfälle</w:t>
      </w:r>
      <w:r>
        <w:t xml:space="preserve"> sind hier detailliert dokumentiert:</w:t>
      </w:r>
    </w:p>
    <w:p w14:paraId="1E56FCDA" w14:textId="3B382A2F" w:rsidR="00E03620" w:rsidRPr="000A3F28" w:rsidRDefault="00E03620" w:rsidP="00E03620">
      <w:pPr>
        <w:pStyle w:val="Textkrper"/>
        <w:rPr>
          <w:color w:val="0070C0"/>
        </w:rPr>
      </w:pPr>
      <w:r>
        <w:rPr>
          <w:color w:val="0070C0"/>
        </w:rPr>
        <w:t xml:space="preserve">Detaillierte </w:t>
      </w:r>
      <w:r w:rsidRPr="000A3F28">
        <w:rPr>
          <w:color w:val="0070C0"/>
        </w:rPr>
        <w:t xml:space="preserve">Beschreibung der </w:t>
      </w:r>
      <w:proofErr w:type="spellStart"/>
      <w:r>
        <w:rPr>
          <w:color w:val="0070C0"/>
        </w:rPr>
        <w:t>UseCases</w:t>
      </w:r>
      <w:proofErr w:type="spellEnd"/>
    </w:p>
    <w:p w14:paraId="6581FFC5" w14:textId="77777777" w:rsidR="001D6B65" w:rsidRDefault="001D6B65" w:rsidP="001D6B65">
      <w:pPr>
        <w:pStyle w:val="Textkrper"/>
        <w:numPr>
          <w:ilvl w:val="0"/>
          <w:numId w:val="34"/>
        </w:numPr>
      </w:pPr>
      <w:r>
        <w:t>Der Spieler bedient die Simulation, in dem er das Szenario steuert und den Vogel durch die Hindernisse fliegen lässt</w:t>
      </w:r>
    </w:p>
    <w:p w14:paraId="32A40DCC" w14:textId="1D342DBA" w:rsidR="001D6B65" w:rsidRDefault="001D6B65" w:rsidP="00E317B1">
      <w:pPr>
        <w:pStyle w:val="Textkrper"/>
        <w:numPr>
          <w:ilvl w:val="0"/>
          <w:numId w:val="34"/>
        </w:numPr>
      </w:pPr>
      <w:r>
        <w:t>Der Vogel wird animiert und visualisiert</w:t>
      </w:r>
    </w:p>
    <w:p w14:paraId="5F80B7F9" w14:textId="024EB385" w:rsidR="003C4F3F" w:rsidRDefault="003C4F3F" w:rsidP="001D6B65">
      <w:pPr>
        <w:pStyle w:val="Textkrper"/>
        <w:numPr>
          <w:ilvl w:val="0"/>
          <w:numId w:val="34"/>
        </w:numPr>
      </w:pPr>
      <w:r>
        <w:t>Hindernisse werden visualisiert</w:t>
      </w:r>
    </w:p>
    <w:p w14:paraId="26456236" w14:textId="6005FA3D" w:rsidR="00801B58" w:rsidRDefault="00801B58" w:rsidP="001D6B65">
      <w:pPr>
        <w:pStyle w:val="Textkrper"/>
        <w:numPr>
          <w:ilvl w:val="0"/>
          <w:numId w:val="34"/>
        </w:numPr>
      </w:pPr>
      <w:r>
        <w:t>Gadgets werden visualisiert</w:t>
      </w:r>
    </w:p>
    <w:p w14:paraId="44C086B7" w14:textId="29ACA628" w:rsidR="003C4F3F" w:rsidRDefault="003C4F3F" w:rsidP="00F164D6">
      <w:pPr>
        <w:pStyle w:val="Textkrper"/>
        <w:numPr>
          <w:ilvl w:val="0"/>
          <w:numId w:val="34"/>
        </w:numPr>
      </w:pPr>
      <w:r>
        <w:t>Spieler übernimmt Steuerung des Vogels</w:t>
      </w:r>
    </w:p>
    <w:p w14:paraId="2E5000F1" w14:textId="77777777" w:rsidR="001D6B65" w:rsidRDefault="001D6B65" w:rsidP="00C54388">
      <w:pPr>
        <w:pStyle w:val="Textkrper"/>
        <w:rPr>
          <w:color w:val="0070C0"/>
        </w:rPr>
      </w:pPr>
    </w:p>
    <w:p w14:paraId="2BF03723" w14:textId="77777777" w:rsidR="00ED30C0" w:rsidRDefault="00ED30C0" w:rsidP="00C54388">
      <w:pPr>
        <w:pStyle w:val="Textkrper"/>
        <w:rPr>
          <w:color w:val="0070C0"/>
        </w:rPr>
      </w:pPr>
    </w:p>
    <w:p w14:paraId="017B0043" w14:textId="77777777" w:rsidR="00ED30C0" w:rsidRDefault="00ED30C0" w:rsidP="00C54388">
      <w:pPr>
        <w:pStyle w:val="Textkrper"/>
        <w:rPr>
          <w:color w:val="0070C0"/>
        </w:rPr>
      </w:pPr>
    </w:p>
    <w:p w14:paraId="4AFE8D60" w14:textId="77777777" w:rsidR="00ED30C0" w:rsidRDefault="00ED30C0" w:rsidP="00C54388">
      <w:pPr>
        <w:pStyle w:val="Textkrper"/>
        <w:rPr>
          <w:color w:val="0070C0"/>
        </w:rPr>
      </w:pPr>
    </w:p>
    <w:p w14:paraId="15168915" w14:textId="77777777" w:rsidR="00ED30C0" w:rsidRDefault="00ED30C0" w:rsidP="00C54388">
      <w:pPr>
        <w:pStyle w:val="Textkrper"/>
        <w:rPr>
          <w:color w:val="0070C0"/>
        </w:rPr>
      </w:pPr>
    </w:p>
    <w:p w14:paraId="33B569D9" w14:textId="77777777" w:rsidR="00ED30C0" w:rsidRDefault="00ED30C0" w:rsidP="00C54388">
      <w:pPr>
        <w:pStyle w:val="Textkrper"/>
        <w:rPr>
          <w:color w:val="0070C0"/>
        </w:rPr>
      </w:pPr>
    </w:p>
    <w:p w14:paraId="1294C13D" w14:textId="77777777" w:rsidR="00ED30C0" w:rsidRDefault="00ED30C0" w:rsidP="00C54388">
      <w:pPr>
        <w:pStyle w:val="Textkrper"/>
        <w:rPr>
          <w:color w:val="0070C0"/>
        </w:rPr>
      </w:pPr>
    </w:p>
    <w:p w14:paraId="29315F46" w14:textId="77777777" w:rsidR="00ED30C0" w:rsidRPr="00FC71AF" w:rsidRDefault="00ED30C0" w:rsidP="00C54388">
      <w:pPr>
        <w:pStyle w:val="Textkrper"/>
        <w:rPr>
          <w:color w:val="0070C0"/>
        </w:rPr>
      </w:pPr>
    </w:p>
    <w:p w14:paraId="7DE66A24" w14:textId="2D8F474F" w:rsidR="00ED7719" w:rsidRDefault="00B5563D" w:rsidP="00ED7719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EA7CB" wp14:editId="7A1DC1C1">
                <wp:simplePos x="0" y="0"/>
                <wp:positionH relativeFrom="column">
                  <wp:posOffset>4939334</wp:posOffset>
                </wp:positionH>
                <wp:positionV relativeFrom="paragraph">
                  <wp:posOffset>16412</wp:posOffset>
                </wp:positionV>
                <wp:extent cx="1518285" cy="1032510"/>
                <wp:effectExtent l="495300" t="19050" r="81915" b="205740"/>
                <wp:wrapNone/>
                <wp:docPr id="4" name="Sprechblase: rechteckig mit abgerundeten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032510"/>
                        </a:xfrm>
                        <a:prstGeom prst="wedgeRoundRectCallout">
                          <a:avLst>
                            <a:gd name="adj1" fmla="val -78658"/>
                            <a:gd name="adj2" fmla="val 60591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6EE3C" w14:textId="10664AE7" w:rsidR="008D19CA" w:rsidRDefault="002B28E8" w:rsidP="00B556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Level 1</w:t>
                            </w:r>
                          </w:p>
                          <w:p w14:paraId="254283DC" w14:textId="2E772158" w:rsidR="00B5563D" w:rsidRDefault="00A36725" w:rsidP="00B556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A520EF" w:rsidRPr="00A520EF">
                              <w:rPr>
                                <w:sz w:val="16"/>
                                <w:szCs w:val="16"/>
                              </w:rPr>
                              <w:t xml:space="preserve">Der Vogel fliegt </w:t>
                            </w:r>
                            <w:r w:rsidR="00A520EF">
                              <w:rPr>
                                <w:sz w:val="16"/>
                                <w:szCs w:val="16"/>
                              </w:rPr>
                              <w:t>von links nach rechts</w:t>
                            </w:r>
                          </w:p>
                          <w:p w14:paraId="4175C3E0" w14:textId="28032911" w:rsidR="00A36725" w:rsidRPr="00A520EF" w:rsidRDefault="00A36725" w:rsidP="00B556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Der </w:t>
                            </w:r>
                            <w:r w:rsidR="00FA51DC">
                              <w:rPr>
                                <w:sz w:val="16"/>
                                <w:szCs w:val="16"/>
                              </w:rPr>
                              <w:t>Vogel wird automatisch nach unten gezogen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EA7C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rechblase: rechteckig mit abgerundeten Ecken 4" o:spid="_x0000_s1026" type="#_x0000_t62" style="position:absolute;left:0;text-align:left;margin-left:388.9pt;margin-top:1.3pt;width:119.55pt;height:8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" adj="-6190,23888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B46EE3C" w14:textId="10664AE7" w:rsidR="008D19CA" w:rsidRDefault="002B28E8" w:rsidP="00B556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Level 1</w:t>
                      </w:r>
                    </w:p>
                    <w:p w14:paraId="254283DC" w14:textId="2E772158" w:rsidR="00B5563D" w:rsidRDefault="00A36725" w:rsidP="00B556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="00A520EF" w:rsidRPr="00A520EF">
                        <w:rPr>
                          <w:sz w:val="16"/>
                          <w:szCs w:val="16"/>
                        </w:rPr>
                        <w:t xml:space="preserve">Der Vogel fliegt </w:t>
                      </w:r>
                      <w:r w:rsidR="00A520EF">
                        <w:rPr>
                          <w:sz w:val="16"/>
                          <w:szCs w:val="16"/>
                        </w:rPr>
                        <w:t>von links nach rechts</w:t>
                      </w:r>
                    </w:p>
                    <w:p w14:paraId="4175C3E0" w14:textId="28032911" w:rsidR="00A36725" w:rsidRPr="00A520EF" w:rsidRDefault="00A36725" w:rsidP="00B556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Der </w:t>
                      </w:r>
                      <w:r w:rsidR="00FA51DC">
                        <w:rPr>
                          <w:sz w:val="16"/>
                          <w:szCs w:val="16"/>
                        </w:rPr>
                        <w:t>Vogel wird automatisch nach unten gezogen</w:t>
                      </w:r>
                    </w:p>
                  </w:txbxContent>
                </v:textbox>
              </v:shape>
            </w:pict>
          </mc:Fallback>
        </mc:AlternateContent>
      </w:r>
      <w:r w:rsidR="00ED7719">
        <w:t>Ablauf</w:t>
      </w:r>
    </w:p>
    <w:p w14:paraId="0B82E423" w14:textId="3ABBE54C" w:rsidR="00ED7719" w:rsidRDefault="00ED7719" w:rsidP="00ED7719">
      <w:pPr>
        <w:pStyle w:val="Textkrper"/>
      </w:pPr>
      <w:r>
        <w:t>Aus Benutzersicht ist folgender Ablauf des Programms zu erwarten:</w:t>
      </w:r>
    </w:p>
    <w:p w14:paraId="78A35C02" w14:textId="4F9802D3" w:rsidR="00ED7719" w:rsidRPr="00ED7719" w:rsidRDefault="00ED7719" w:rsidP="00ED7719">
      <w:pPr>
        <w:pStyle w:val="Textkrper"/>
        <w:rPr>
          <w:color w:val="0070C0"/>
        </w:rPr>
      </w:pPr>
      <w:r>
        <w:rPr>
          <w:color w:val="0070C0"/>
        </w:rPr>
        <w:t>Storyboard</w:t>
      </w:r>
    </w:p>
    <w:p w14:paraId="207ED17B" w14:textId="1577F226" w:rsidR="009A4E69" w:rsidRDefault="00DB6393" w:rsidP="00240570">
      <w:pPr>
        <w:pStyle w:val="Textkrp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9230E4" wp14:editId="5ED86910">
                <wp:simplePos x="0" y="0"/>
                <wp:positionH relativeFrom="column">
                  <wp:posOffset>4474947</wp:posOffset>
                </wp:positionH>
                <wp:positionV relativeFrom="paragraph">
                  <wp:posOffset>3706480</wp:posOffset>
                </wp:positionV>
                <wp:extent cx="1518285" cy="1229995"/>
                <wp:effectExtent l="57150" t="228600" r="81915" b="103505"/>
                <wp:wrapNone/>
                <wp:docPr id="7" name="Sprechblase: rechteckig mit abgerundeten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229995"/>
                        </a:xfrm>
                        <a:prstGeom prst="wedgeRoundRectCallout">
                          <a:avLst>
                            <a:gd name="adj1" fmla="val -23804"/>
                            <a:gd name="adj2" fmla="val -66148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02035" w14:textId="08192C1F" w:rsidR="002B28E8" w:rsidRDefault="002B28E8" w:rsidP="008D19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Level 2</w:t>
                            </w:r>
                          </w:p>
                          <w:p w14:paraId="2C9165D3" w14:textId="70280294" w:rsidR="002B28E8" w:rsidRDefault="001C3B3C" w:rsidP="001C3B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 Die Welt hat sich gedreht (Welt 2)</w:t>
                            </w:r>
                          </w:p>
                          <w:p w14:paraId="72E22513" w14:textId="603A7418" w:rsidR="008D19CA" w:rsidRDefault="008D19CA" w:rsidP="008D19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A520EF">
                              <w:rPr>
                                <w:sz w:val="16"/>
                                <w:szCs w:val="16"/>
                              </w:rPr>
                              <w:t xml:space="preserve">Der Vogel fliegt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von </w:t>
                            </w:r>
                            <w:r w:rsidR="002B28E8">
                              <w:rPr>
                                <w:sz w:val="16"/>
                                <w:szCs w:val="16"/>
                              </w:rPr>
                              <w:t xml:space="preserve">rechts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nach </w:t>
                            </w:r>
                            <w:r w:rsidR="002B28E8">
                              <w:rPr>
                                <w:sz w:val="16"/>
                                <w:szCs w:val="16"/>
                              </w:rPr>
                              <w:t>links</w:t>
                            </w:r>
                          </w:p>
                          <w:p w14:paraId="68B53785" w14:textId="11349DB2" w:rsidR="008D19CA" w:rsidRPr="00A520EF" w:rsidRDefault="008D19CA" w:rsidP="008D19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Der Vogel wird automatisch nach </w:t>
                            </w:r>
                            <w:r w:rsidR="001C3B3C">
                              <w:rPr>
                                <w:sz w:val="16"/>
                                <w:szCs w:val="16"/>
                              </w:rPr>
                              <w:t>oben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gezogen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30E4" id="Sprechblase: rechteckig mit abgerundeten Ecken 7" o:spid="_x0000_s1027" type="#_x0000_t62" style="position:absolute;margin-left:352.35pt;margin-top:291.85pt;width:119.55pt;height:96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" adj="5658,-3488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EA02035" w14:textId="08192C1F" w:rsidR="002B28E8" w:rsidRDefault="002B28E8" w:rsidP="008D19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Level 2</w:t>
                      </w:r>
                    </w:p>
                    <w:p w14:paraId="2C9165D3" w14:textId="70280294" w:rsidR="002B28E8" w:rsidRDefault="001C3B3C" w:rsidP="001C3B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 Die Welt hat sich gedreht (Welt 2)</w:t>
                      </w:r>
                    </w:p>
                    <w:p w14:paraId="72E22513" w14:textId="603A7418" w:rsidR="008D19CA" w:rsidRDefault="008D19CA" w:rsidP="008D19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A520EF">
                        <w:rPr>
                          <w:sz w:val="16"/>
                          <w:szCs w:val="16"/>
                        </w:rPr>
                        <w:t xml:space="preserve">Der Vogel fliegt </w:t>
                      </w:r>
                      <w:r>
                        <w:rPr>
                          <w:sz w:val="16"/>
                          <w:szCs w:val="16"/>
                        </w:rPr>
                        <w:t xml:space="preserve">von </w:t>
                      </w:r>
                      <w:r w:rsidR="002B28E8">
                        <w:rPr>
                          <w:sz w:val="16"/>
                          <w:szCs w:val="16"/>
                        </w:rPr>
                        <w:t xml:space="preserve">rechts </w:t>
                      </w:r>
                      <w:r>
                        <w:rPr>
                          <w:sz w:val="16"/>
                          <w:szCs w:val="16"/>
                        </w:rPr>
                        <w:t xml:space="preserve">nach </w:t>
                      </w:r>
                      <w:r w:rsidR="002B28E8">
                        <w:rPr>
                          <w:sz w:val="16"/>
                          <w:szCs w:val="16"/>
                        </w:rPr>
                        <w:t>links</w:t>
                      </w:r>
                    </w:p>
                    <w:p w14:paraId="68B53785" w14:textId="11349DB2" w:rsidR="008D19CA" w:rsidRPr="00A520EF" w:rsidRDefault="008D19CA" w:rsidP="008D19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Der Vogel wird automatisch nach </w:t>
                      </w:r>
                      <w:r w:rsidR="001C3B3C">
                        <w:rPr>
                          <w:sz w:val="16"/>
                          <w:szCs w:val="16"/>
                        </w:rPr>
                        <w:t>oben</w:t>
                      </w:r>
                      <w:r>
                        <w:rPr>
                          <w:sz w:val="16"/>
                          <w:szCs w:val="16"/>
                        </w:rPr>
                        <w:t xml:space="preserve"> gezogen</w:t>
                      </w:r>
                    </w:p>
                  </w:txbxContent>
                </v:textbox>
              </v:shape>
            </w:pict>
          </mc:Fallback>
        </mc:AlternateContent>
      </w:r>
      <w:r w:rsidR="001626B5">
        <w:rPr>
          <w:noProof/>
        </w:rPr>
        <w:drawing>
          <wp:inline distT="0" distB="0" distL="0" distR="0" wp14:anchorId="6863A569" wp14:editId="3A31CF0A">
            <wp:extent cx="2540423" cy="175846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5" t="16818" r="42207" b="66806"/>
                    <a:stretch/>
                  </pic:blipFill>
                  <pic:spPr bwMode="auto">
                    <a:xfrm>
                      <a:off x="0" y="0"/>
                      <a:ext cx="2576581" cy="178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7D85">
        <w:rPr>
          <w:noProof/>
        </w:rPr>
        <w:drawing>
          <wp:inline distT="0" distB="0" distL="0" distR="0" wp14:anchorId="6A07BCEE" wp14:editId="1B6C376F">
            <wp:extent cx="2730608" cy="178551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8" t="26677" r="53023" b="61815"/>
                    <a:stretch/>
                  </pic:blipFill>
                  <pic:spPr bwMode="auto">
                    <a:xfrm>
                      <a:off x="0" y="0"/>
                      <a:ext cx="2772906" cy="181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26B5">
        <w:rPr>
          <w:noProof/>
        </w:rPr>
        <w:drawing>
          <wp:inline distT="0" distB="0" distL="0" distR="0" wp14:anchorId="568C0116" wp14:editId="28EEB03B">
            <wp:extent cx="2662040" cy="1842320"/>
            <wp:effectExtent l="0" t="0" r="508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3" t="62969" r="41805" b="19852"/>
                    <a:stretch/>
                  </pic:blipFill>
                  <pic:spPr bwMode="auto">
                    <a:xfrm>
                      <a:off x="0" y="0"/>
                      <a:ext cx="2733541" cy="189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19CA">
        <w:rPr>
          <w:noProof/>
        </w:rPr>
        <w:drawing>
          <wp:inline distT="0" distB="0" distL="0" distR="0" wp14:anchorId="259245CE" wp14:editId="710BB77F">
            <wp:extent cx="2705326" cy="1923197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4" t="45918" r="30726" b="31332"/>
                    <a:stretch/>
                  </pic:blipFill>
                  <pic:spPr bwMode="auto">
                    <a:xfrm>
                      <a:off x="0" y="0"/>
                      <a:ext cx="2723803" cy="193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5D2B5" w14:textId="27D0EF45" w:rsidR="00CF29FB" w:rsidRDefault="00CF29FB" w:rsidP="00240570">
      <w:pPr>
        <w:pStyle w:val="Textkrper"/>
      </w:pPr>
      <w:proofErr w:type="gramStart"/>
      <w:r>
        <w:t>Muss</w:t>
      </w:r>
      <w:proofErr w:type="gramEnd"/>
      <w:r>
        <w:t xml:space="preserve"> Kriterien:</w:t>
      </w:r>
    </w:p>
    <w:p w14:paraId="07B3A46E" w14:textId="5CE2B747" w:rsidR="00C373DD" w:rsidRDefault="00B076F4" w:rsidP="00C373DD">
      <w:pPr>
        <w:pStyle w:val="Textkrper"/>
        <w:numPr>
          <w:ilvl w:val="0"/>
          <w:numId w:val="34"/>
        </w:numPr>
      </w:pPr>
      <w:r>
        <w:t>Spiel starten</w:t>
      </w:r>
      <w:r w:rsidR="00AE4C2E">
        <w:t xml:space="preserve"> (Play Button)</w:t>
      </w:r>
    </w:p>
    <w:p w14:paraId="0DABC719" w14:textId="425B71DA" w:rsidR="008E2887" w:rsidRDefault="008E2887" w:rsidP="00C373DD">
      <w:pPr>
        <w:pStyle w:val="Textkrper"/>
        <w:numPr>
          <w:ilvl w:val="0"/>
          <w:numId w:val="34"/>
        </w:numPr>
      </w:pPr>
      <w:r>
        <w:t>Level 1:</w:t>
      </w:r>
    </w:p>
    <w:p w14:paraId="4A4F5C54" w14:textId="6794055F" w:rsidR="00386842" w:rsidRDefault="00452A2F" w:rsidP="00386842">
      <w:pPr>
        <w:pStyle w:val="Textkrper"/>
        <w:numPr>
          <w:ilvl w:val="2"/>
          <w:numId w:val="34"/>
        </w:numPr>
      </w:pPr>
      <w:r>
        <w:t>Fenster mit Welt 1</w:t>
      </w:r>
    </w:p>
    <w:p w14:paraId="627D3C75" w14:textId="46F48A9B" w:rsidR="008E2887" w:rsidRDefault="00ED30C0" w:rsidP="008E2887">
      <w:pPr>
        <w:pStyle w:val="Textkrper"/>
        <w:numPr>
          <w:ilvl w:val="2"/>
          <w:numId w:val="34"/>
        </w:numPr>
      </w:pPr>
      <w:r>
        <w:t>Pause + Restart Button</w:t>
      </w:r>
    </w:p>
    <w:p w14:paraId="72F7FE9D" w14:textId="65A569DD" w:rsidR="00ED30C0" w:rsidRDefault="00F658E6" w:rsidP="00ED30C0">
      <w:pPr>
        <w:pStyle w:val="Textkrper"/>
        <w:numPr>
          <w:ilvl w:val="0"/>
          <w:numId w:val="34"/>
        </w:numPr>
      </w:pPr>
      <w:r>
        <w:t xml:space="preserve">Ziel: </w:t>
      </w:r>
      <w:r w:rsidR="00B27794">
        <w:t>das 2.Level zu erreichen, ohne die Hindernisse zu berühren</w:t>
      </w:r>
    </w:p>
    <w:p w14:paraId="051A3136" w14:textId="216FE527" w:rsidR="00575D7B" w:rsidRDefault="00450324" w:rsidP="00450324">
      <w:pPr>
        <w:pStyle w:val="Textkrper"/>
        <w:numPr>
          <w:ilvl w:val="0"/>
          <w:numId w:val="34"/>
        </w:numPr>
      </w:pPr>
      <w:r>
        <w:t>Beim Erreichen des 2.Levels:</w:t>
      </w:r>
    </w:p>
    <w:p w14:paraId="2D0AFC23" w14:textId="772F2E53" w:rsidR="00386842" w:rsidRDefault="00450324" w:rsidP="00450324">
      <w:pPr>
        <w:pStyle w:val="Textkrper"/>
        <w:numPr>
          <w:ilvl w:val="2"/>
          <w:numId w:val="34"/>
        </w:numPr>
      </w:pPr>
      <w:r>
        <w:t>Fenster mit Welt 2</w:t>
      </w:r>
      <w:r w:rsidR="00386842">
        <w:t xml:space="preserve"> (</w:t>
      </w:r>
      <w:r>
        <w:t>s</w:t>
      </w:r>
      <w:r w:rsidR="00C33D32">
        <w:t>chwierigere Hindernisse</w:t>
      </w:r>
      <w:r w:rsidR="00386842">
        <w:t>)</w:t>
      </w:r>
    </w:p>
    <w:p w14:paraId="6E551F3A" w14:textId="593A4F8F" w:rsidR="00450324" w:rsidRDefault="00C33D32" w:rsidP="00450324">
      <w:pPr>
        <w:pStyle w:val="Textkrper"/>
        <w:numPr>
          <w:ilvl w:val="2"/>
          <w:numId w:val="34"/>
        </w:numPr>
      </w:pPr>
      <w:r>
        <w:t>Pause + Restart Button</w:t>
      </w:r>
    </w:p>
    <w:p w14:paraId="72F7CF8F" w14:textId="04ABC41E" w:rsidR="00143625" w:rsidRDefault="00AE4C2E" w:rsidP="00143625">
      <w:pPr>
        <w:pStyle w:val="Textkrper"/>
        <w:numPr>
          <w:ilvl w:val="0"/>
          <w:numId w:val="34"/>
        </w:numPr>
      </w:pPr>
      <w:r>
        <w:t>Beim Berühre</w:t>
      </w:r>
      <w:r w:rsidR="00143625">
        <w:t>n einer der Hindernisse, ist das Spiel vorbei (Game Over)</w:t>
      </w:r>
    </w:p>
    <w:p w14:paraId="334877FC" w14:textId="072FC2FA" w:rsidR="00575D7B" w:rsidRDefault="00575D7B" w:rsidP="00575D7B">
      <w:pPr>
        <w:pStyle w:val="Textkrper"/>
        <w:numPr>
          <w:ilvl w:val="2"/>
          <w:numId w:val="34"/>
        </w:numPr>
      </w:pPr>
      <w:r>
        <w:t>1. Möglichkeit -&gt; Spiel erneut spielen</w:t>
      </w:r>
    </w:p>
    <w:p w14:paraId="69DF0F21" w14:textId="48EBEEB7" w:rsidR="00CF29FB" w:rsidRDefault="00575D7B" w:rsidP="00E42A80">
      <w:pPr>
        <w:pStyle w:val="Textkrper"/>
        <w:numPr>
          <w:ilvl w:val="2"/>
          <w:numId w:val="34"/>
        </w:numPr>
      </w:pPr>
      <w:r>
        <w:t>2. Möglichkeit -&gt; Fenster schliessen</w:t>
      </w:r>
    </w:p>
    <w:p w14:paraId="59D3974E" w14:textId="6A3C12F0" w:rsidR="007E2BCE" w:rsidRDefault="007E2BCE" w:rsidP="000A3F28">
      <w:pPr>
        <w:pStyle w:val="berschrift1"/>
      </w:pPr>
      <w:r>
        <w:lastRenderedPageBreak/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2BDC3A55" w:rsidR="007E2BCE" w:rsidRDefault="00464486" w:rsidP="007E2BCE">
      <w:pPr>
        <w:pStyle w:val="Textkrper"/>
        <w:rPr>
          <w:b/>
          <w:i/>
          <w:color w:val="0070C0"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</w:p>
    <w:p w14:paraId="74A81C6C" w14:textId="74F20A6C" w:rsidR="00673A19" w:rsidRPr="00673A19" w:rsidRDefault="00673A19" w:rsidP="007E2BCE">
      <w:pPr>
        <w:pStyle w:val="Textkrper"/>
        <w:rPr>
          <w:b/>
          <w:i/>
          <w:color w:val="0070C0"/>
          <w:lang w:eastAsia="de-DE"/>
        </w:rPr>
      </w:pPr>
      <w:r w:rsidRPr="00673A19">
        <w:rPr>
          <w:b/>
          <w:i/>
          <w:color w:val="0070C0"/>
          <w:lang w:eastAsia="de-DE"/>
        </w:rPr>
        <w:t>M226B_Vorlage_Systemtest mit UC_V1.1.docx</w:t>
      </w:r>
    </w:p>
    <w:p w14:paraId="223E9CF2" w14:textId="77777777" w:rsidR="00B372A5" w:rsidRDefault="00B372A5" w:rsidP="007E2BCE">
      <w:pPr>
        <w:pStyle w:val="Textkrper"/>
      </w:pPr>
    </w:p>
    <w:p w14:paraId="12008B01" w14:textId="7426BA31" w:rsidR="007E2BCE" w:rsidRDefault="00043CB1" w:rsidP="000A3F28">
      <w:pPr>
        <w:pStyle w:val="berschrift1"/>
      </w:pPr>
      <w:r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53D525DE" w:rsidR="00426571" w:rsidRDefault="00716A93" w:rsidP="00426571">
      <w:pPr>
        <w:pStyle w:val="Textkrper"/>
      </w:pPr>
      <w:r>
        <w:t>Das erstellte</w:t>
      </w:r>
      <w:r w:rsidR="00426571">
        <w:t xml:space="preserve"> </w:t>
      </w:r>
      <w:r>
        <w:t>Java-</w:t>
      </w:r>
      <w:r w:rsidR="00426571">
        <w:t>Projekt</w:t>
      </w:r>
      <w:r>
        <w:t xml:space="preserve"> (</w:t>
      </w:r>
      <w:proofErr w:type="spellStart"/>
      <w:r>
        <w:t>Greenfoo</w:t>
      </w:r>
      <w:r w:rsidR="00E34F09">
        <w:t>t</w:t>
      </w:r>
      <w:proofErr w:type="spellEnd"/>
      <w:r>
        <w:t>-Szenario) ist</w:t>
      </w:r>
      <w:r w:rsidR="00426571">
        <w:t xml:space="preserve"> hier detailliert abgelegt:</w:t>
      </w:r>
    </w:p>
    <w:p w14:paraId="7B520445" w14:textId="0E984297" w:rsidR="00C70E34" w:rsidRDefault="00426571" w:rsidP="00426571">
      <w:pPr>
        <w:pStyle w:val="Textkrper"/>
        <w:rPr>
          <w:b/>
          <w:i/>
          <w:lang w:eastAsia="de-DE"/>
        </w:rPr>
      </w:pPr>
      <w:r>
        <w:t xml:space="preserve"> </w:t>
      </w:r>
      <w:r w:rsidR="00BB75EE">
        <w:rPr>
          <w:b/>
          <w:i/>
          <w:color w:val="0070C0"/>
          <w:lang w:eastAsia="de-DE"/>
        </w:rPr>
        <w:t>M226B</w:t>
      </w:r>
      <w:r w:rsidR="00C70E34" w:rsidRPr="00426571">
        <w:rPr>
          <w:b/>
          <w:i/>
          <w:color w:val="0070C0"/>
          <w:lang w:eastAsia="de-DE"/>
        </w:rPr>
        <w:t>_ Aufgabe_3_</w:t>
      </w:r>
      <w:r w:rsidR="00BB75EE">
        <w:rPr>
          <w:b/>
          <w:i/>
          <w:color w:val="0070C0"/>
          <w:lang w:eastAsia="de-DE"/>
        </w:rPr>
        <w:t>Szenario_</w:t>
      </w:r>
      <w:r w:rsidR="00673A19">
        <w:rPr>
          <w:b/>
          <w:i/>
          <w:color w:val="0070C0"/>
          <w:lang w:eastAsia="de-DE"/>
        </w:rPr>
        <w:t>Allewelt</w:t>
      </w:r>
      <w:r w:rsidR="00C70E34" w:rsidRPr="00426571">
        <w:rPr>
          <w:b/>
          <w:i/>
          <w:color w:val="0070C0"/>
          <w:lang w:eastAsia="de-DE"/>
        </w:rPr>
        <w:t>.zip</w:t>
      </w:r>
    </w:p>
    <w:p w14:paraId="104669B3" w14:textId="56ABC841" w:rsidR="00B372A5" w:rsidRDefault="00B372A5" w:rsidP="007E2BCE">
      <w:pPr>
        <w:pStyle w:val="Textkrper"/>
        <w:rPr>
          <w:b/>
          <w:i/>
          <w:lang w:eastAsia="de-DE"/>
        </w:rPr>
      </w:pPr>
    </w:p>
    <w:p w14:paraId="73DF21D5" w14:textId="027EED73" w:rsidR="00673A19" w:rsidRPr="00673A19" w:rsidRDefault="00673A19" w:rsidP="006C68AA">
      <w:pPr>
        <w:pStyle w:val="berschrift2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7009ACA" wp14:editId="596CE790">
            <wp:simplePos x="0" y="0"/>
            <wp:positionH relativeFrom="column">
              <wp:posOffset>-2540</wp:posOffset>
            </wp:positionH>
            <wp:positionV relativeFrom="paragraph">
              <wp:posOffset>365125</wp:posOffset>
            </wp:positionV>
            <wp:extent cx="5734685" cy="3133090"/>
            <wp:effectExtent l="0" t="0" r="0" b="0"/>
            <wp:wrapThrough wrapText="bothSides">
              <wp:wrapPolygon edited="0">
                <wp:start x="0" y="0"/>
                <wp:lineTo x="0" y="21407"/>
                <wp:lineTo x="21526" y="21407"/>
                <wp:lineTo x="21526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9" r="3779"/>
                    <a:stretch/>
                  </pic:blipFill>
                  <pic:spPr bwMode="auto">
                    <a:xfrm>
                      <a:off x="0" y="0"/>
                      <a:ext cx="573468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8AA">
        <w:t>Statisches Design: Klassendiagramm</w:t>
      </w:r>
    </w:p>
    <w:p w14:paraId="70C87E8D" w14:textId="58EB9E14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48170D11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7318064E" w14:textId="6F8BB067" w:rsidR="00673A19" w:rsidRDefault="00673A19" w:rsidP="007E2BCE">
      <w:pPr>
        <w:pStyle w:val="Textkrper"/>
      </w:pPr>
    </w:p>
    <w:p w14:paraId="3F7EB8CE" w14:textId="06973A7F" w:rsidR="00315CEE" w:rsidRDefault="00673A19" w:rsidP="007E2BCE">
      <w:pPr>
        <w:pStyle w:val="Textkrper"/>
      </w:pPr>
      <w:r>
        <w:t>Ursprünglich war ein extra Leben gedacht, jedoch konnte ich dies nicht so umsetzten und unser Flappy ist stattdessen für ein paar Sekunden unsterblich.</w:t>
      </w:r>
    </w:p>
    <w:p w14:paraId="2FFA57AC" w14:textId="69CC7728" w:rsidR="00673A19" w:rsidRDefault="00673A19" w:rsidP="007E2BCE">
      <w:pPr>
        <w:pStyle w:val="Textkrper"/>
      </w:pPr>
      <w:r>
        <w:t>Leider konnte ich die restlichen Kann-Kriterien nicht machen.</w:t>
      </w:r>
    </w:p>
    <w:p w14:paraId="631A25DB" w14:textId="77777777" w:rsidR="00673A19" w:rsidRDefault="00673A19" w:rsidP="007E2BCE">
      <w:pPr>
        <w:pStyle w:val="Textkrper"/>
      </w:pPr>
    </w:p>
    <w:p w14:paraId="5DB09C94" w14:textId="4413F789" w:rsidR="007256FF" w:rsidRDefault="00C63F49" w:rsidP="007E2BCE">
      <w:pPr>
        <w:pStyle w:val="berschrift2"/>
      </w:pPr>
      <w:r>
        <w:lastRenderedPageBreak/>
        <w:t>Funktionalität der Implementation.</w:t>
      </w:r>
    </w:p>
    <w:p w14:paraId="6395CB25" w14:textId="049F3C30" w:rsidR="007256FF" w:rsidRDefault="007256FF" w:rsidP="007E2BCE">
      <w:pPr>
        <w:pStyle w:val="Textkrper"/>
      </w:pPr>
      <w:r>
        <w:t>Zusätzlich zu der Inline-Dokumentation sind hier folgende Funktionen detailliert beschrieben:</w:t>
      </w:r>
    </w:p>
    <w:p w14:paraId="4964C847" w14:textId="3C4E60F8" w:rsidR="00557AA8" w:rsidRPr="00A8427B" w:rsidRDefault="00673A19" w:rsidP="007E2BCE">
      <w:pPr>
        <w:pStyle w:val="Textkrper"/>
      </w:pPr>
      <w:proofErr w:type="spellStart"/>
      <w:r>
        <w:t>JavaDoc</w:t>
      </w:r>
      <w:proofErr w:type="spellEnd"/>
      <w:r>
        <w:t>!</w:t>
      </w:r>
    </w:p>
    <w:p w14:paraId="7773FB05" w14:textId="1417F55A" w:rsidR="006C68AA" w:rsidRDefault="00085703" w:rsidP="006C68AA">
      <w:pPr>
        <w:pStyle w:val="berschrift2"/>
      </w:pPr>
      <w:r>
        <w:t>Dynamische Struktur</w:t>
      </w:r>
      <w:r w:rsidR="006C68AA">
        <w:t>: Sequenzdiagramm</w:t>
      </w:r>
    </w:p>
    <w:p w14:paraId="762C30A5" w14:textId="77777777" w:rsidR="00085703" w:rsidRPr="0033181F" w:rsidRDefault="00085703" w:rsidP="007112CF">
      <w:pPr>
        <w:rPr>
          <w:lang w:val="de-DE"/>
        </w:rPr>
      </w:pPr>
    </w:p>
    <w:p w14:paraId="214A85C6" w14:textId="3D542F39" w:rsidR="00B372A5" w:rsidRDefault="00673A19" w:rsidP="000A3F28">
      <w:pPr>
        <w:pStyle w:val="berschrift1"/>
      </w:pPr>
      <w:r>
        <w:t>B</w:t>
      </w:r>
      <w:r w:rsidR="00B372A5">
        <w:t>e</w:t>
      </w:r>
      <w:r w:rsidR="00D21398">
        <w:t>dienungsanleitung</w:t>
      </w:r>
      <w:r w:rsidR="00B372A5">
        <w:t xml:space="preserve">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 w:rsidR="00B372A5">
        <w:t>)</w:t>
      </w:r>
    </w:p>
    <w:p w14:paraId="67C95705" w14:textId="77777777" w:rsidR="0023569A" w:rsidRPr="00B372A5" w:rsidRDefault="0023569A" w:rsidP="00B372A5">
      <w:pPr>
        <w:pStyle w:val="Textkrper"/>
      </w:pPr>
    </w:p>
    <w:p w14:paraId="1EF30935" w14:textId="77777777" w:rsidR="0033181F" w:rsidRDefault="0033181F" w:rsidP="0033181F">
      <w:pPr>
        <w:pStyle w:val="berschrift1"/>
      </w:pPr>
      <w:r>
        <w:t>Testprotokoll (</w:t>
      </w:r>
      <w:r w:rsidRPr="009A4E69">
        <w:rPr>
          <w:color w:val="7030A0"/>
        </w:rPr>
        <w:t xml:space="preserve">LB2 Meilenstein </w:t>
      </w:r>
      <w:r>
        <w:rPr>
          <w:color w:val="7030A0"/>
        </w:rPr>
        <w:t>C</w:t>
      </w:r>
      <w:r w:rsidRPr="009A4E69">
        <w:rPr>
          <w:color w:val="7030A0"/>
        </w:rPr>
        <w:t xml:space="preserve">2: </w:t>
      </w:r>
      <w:r>
        <w:rPr>
          <w:color w:val="7030A0"/>
        </w:rPr>
        <w:t>individuelle A</w:t>
      </w:r>
      <w:r w:rsidRPr="009A4E69">
        <w:rPr>
          <w:color w:val="7030A0"/>
        </w:rPr>
        <w:t xml:space="preserve">ufgabe </w:t>
      </w:r>
      <w:r>
        <w:rPr>
          <w:color w:val="7030A0"/>
        </w:rPr>
        <w:t>4</w:t>
      </w:r>
      <w:r>
        <w:t>)</w:t>
      </w:r>
    </w:p>
    <w:p w14:paraId="6CB4FC62" w14:textId="77777777" w:rsidR="0033181F" w:rsidRDefault="0033181F" w:rsidP="0033181F">
      <w:pPr>
        <w:pStyle w:val="Textkrper"/>
      </w:pPr>
    </w:p>
    <w:p w14:paraId="76433C66" w14:textId="72A24631" w:rsidR="0033181F" w:rsidRDefault="0033181F" w:rsidP="0033181F">
      <w:pPr>
        <w:pStyle w:val="Textkrper"/>
        <w:rPr>
          <w:b/>
          <w:i/>
          <w:color w:val="0070C0"/>
          <w:lang w:eastAsia="de-DE"/>
        </w:rPr>
      </w:pPr>
      <w:r>
        <w:t xml:space="preserve">Ausgefülltes Testprotokoll siehe Dokument </w:t>
      </w:r>
    </w:p>
    <w:p w14:paraId="69E529E8" w14:textId="358E6728" w:rsidR="00673A19" w:rsidRPr="00673A19" w:rsidRDefault="00673A19" w:rsidP="0033181F">
      <w:pPr>
        <w:pStyle w:val="Textkrper"/>
        <w:rPr>
          <w:b/>
          <w:i/>
          <w:color w:val="0070C0"/>
          <w:lang w:eastAsia="de-DE"/>
        </w:rPr>
      </w:pPr>
      <w:r w:rsidRPr="00673A19">
        <w:rPr>
          <w:b/>
          <w:i/>
          <w:color w:val="0070C0"/>
          <w:lang w:eastAsia="de-DE"/>
        </w:rPr>
        <w:t>M226B_Vorlage_Systemtest mit UC_V1.1.docx</w:t>
      </w:r>
    </w:p>
    <w:p w14:paraId="0C711E8D" w14:textId="77777777" w:rsidR="0033181F" w:rsidRPr="00240570" w:rsidRDefault="0033181F" w:rsidP="0033181F">
      <w:pPr>
        <w:pStyle w:val="Textkrper"/>
      </w:pPr>
    </w:p>
    <w:p w14:paraId="01D28BAA" w14:textId="77777777" w:rsidR="00B372A5" w:rsidRPr="0033181F" w:rsidRDefault="00B372A5">
      <w:pPr>
        <w:rPr>
          <w:rFonts w:ascii="Times New Roman" w:hAnsi="Times New Roman"/>
          <w:sz w:val="20"/>
          <w:lang w:eastAsia="de-DE"/>
        </w:rPr>
      </w:pPr>
    </w:p>
    <w:sectPr w:rsidR="00B372A5" w:rsidRPr="0033181F" w:rsidSect="00E03620">
      <w:headerReference w:type="default" r:id="rId15"/>
      <w:footerReference w:type="default" r:id="rId16"/>
      <w:pgSz w:w="11906" w:h="16838" w:code="9"/>
      <w:pgMar w:top="1985" w:right="1134" w:bottom="1985" w:left="1418" w:header="613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7B741" w14:textId="77777777" w:rsidR="005530C5" w:rsidRDefault="005530C5">
      <w:r>
        <w:separator/>
      </w:r>
    </w:p>
  </w:endnote>
  <w:endnote w:type="continuationSeparator" w:id="0">
    <w:p w14:paraId="734B8F32" w14:textId="77777777" w:rsidR="005530C5" w:rsidRDefault="00553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1DECE9C2" w:rsidR="00B372A5" w:rsidRPr="008D5998" w:rsidRDefault="00B25E7B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\* MERGEFORMAT </w:instrText>
    </w:r>
    <w:r>
      <w:rPr>
        <w:sz w:val="16"/>
        <w:szCs w:val="16"/>
      </w:rPr>
      <w:fldChar w:fldCharType="separate"/>
    </w:r>
    <w:r w:rsidR="00194CD8">
      <w:rPr>
        <w:noProof/>
        <w:sz w:val="16"/>
        <w:szCs w:val="16"/>
      </w:rPr>
      <w:t>31.01.2023 14:37:00</w:t>
    </w:r>
    <w:r>
      <w:rPr>
        <w:sz w:val="16"/>
        <w:szCs w:val="16"/>
      </w:rPr>
      <w:fldChar w:fldCharType="end"/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CDF70" w14:textId="77777777" w:rsidR="005530C5" w:rsidRDefault="005530C5">
      <w:r>
        <w:separator/>
      </w:r>
    </w:p>
  </w:footnote>
  <w:footnote w:type="continuationSeparator" w:id="0">
    <w:p w14:paraId="24728BA1" w14:textId="77777777" w:rsidR="005530C5" w:rsidRDefault="00553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224E9AC6" w:rsidR="00B372A5" w:rsidRPr="002844A4" w:rsidRDefault="006C728F" w:rsidP="00E03620">
    <w:pPr>
      <w:pStyle w:val="Kopfzeile"/>
      <w:tabs>
        <w:tab w:val="clear" w:pos="9354"/>
        <w:tab w:val="left" w:pos="4111"/>
        <w:tab w:val="right" w:pos="9356"/>
      </w:tabs>
    </w:pPr>
    <w:r>
      <w:t>M</w:t>
    </w:r>
    <w:r w:rsidR="00714624">
      <w:t>226B</w:t>
    </w:r>
    <w:r>
      <w:t xml:space="preserve"> </w:t>
    </w:r>
    <w:r w:rsidR="00714624">
      <w:t>OO-Programmieren</w:t>
    </w:r>
    <w:r w:rsidR="000C1809">
      <w:tab/>
      <w:t>LB</w:t>
    </w:r>
    <w:r w:rsidR="00714624" w:rsidRPr="00714624">
      <w:t>2</w:t>
    </w:r>
    <w:r w:rsidR="00714624">
      <w:t xml:space="preserve"> Projektarbeit</w:t>
    </w:r>
    <w:r w:rsidR="00E03620">
      <w:tab/>
    </w:r>
  </w:p>
  <w:p w14:paraId="492439DC" w14:textId="430A581F" w:rsidR="00B372A5" w:rsidRDefault="0023569A" w:rsidP="002117A8">
    <w:pPr>
      <w:pStyle w:val="Kopfzeile"/>
      <w:pBdr>
        <w:bottom w:val="single" w:sz="4" w:space="1" w:color="auto"/>
      </w:pBdr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</w:t>
    </w:r>
    <w:r w:rsidR="002117A8">
      <w:rPr>
        <w:sz w:val="28"/>
        <w:szCs w:val="28"/>
      </w:rPr>
      <w:tab/>
    </w:r>
    <w:r w:rsidR="002117A8" w:rsidRPr="002117A8">
      <w:rPr>
        <w:b w:val="0"/>
        <w:sz w:val="21"/>
        <w:szCs w:val="28"/>
      </w:rPr>
      <w:t xml:space="preserve">Seite </w:t>
    </w:r>
    <w:r w:rsidR="002117A8">
      <w:rPr>
        <w:b w:val="0"/>
        <w:sz w:val="21"/>
        <w:szCs w:val="28"/>
      </w:rPr>
      <w:fldChar w:fldCharType="begin"/>
    </w:r>
    <w:r w:rsidR="002117A8">
      <w:rPr>
        <w:b w:val="0"/>
        <w:sz w:val="21"/>
        <w:szCs w:val="28"/>
      </w:rPr>
      <w:instrText xml:space="preserve"> PAGE  \* MERGEFORMAT </w:instrText>
    </w:r>
    <w:r w:rsidR="002117A8">
      <w:rPr>
        <w:b w:val="0"/>
        <w:sz w:val="21"/>
        <w:szCs w:val="28"/>
      </w:rPr>
      <w:fldChar w:fldCharType="separate"/>
    </w:r>
    <w:r w:rsidR="0033181F">
      <w:rPr>
        <w:b w:val="0"/>
        <w:noProof/>
        <w:sz w:val="21"/>
        <w:szCs w:val="28"/>
      </w:rPr>
      <w:t>6</w:t>
    </w:r>
    <w:r w:rsidR="002117A8">
      <w:rPr>
        <w:b w:val="0"/>
        <w:sz w:val="21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30B1"/>
    <w:multiLevelType w:val="hybridMultilevel"/>
    <w:tmpl w:val="61D22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4E5B"/>
    <w:multiLevelType w:val="hybridMultilevel"/>
    <w:tmpl w:val="93301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AF040D"/>
    <w:multiLevelType w:val="hybridMultilevel"/>
    <w:tmpl w:val="8CB6BBF2"/>
    <w:lvl w:ilvl="0" w:tplc="0B26FABC">
      <w:numFmt w:val="bullet"/>
      <w:lvlText w:val="-"/>
      <w:lvlJc w:val="left"/>
      <w:pPr>
        <w:ind w:left="1352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E6701"/>
    <w:multiLevelType w:val="hybridMultilevel"/>
    <w:tmpl w:val="D710F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63B2E"/>
    <w:multiLevelType w:val="multilevel"/>
    <w:tmpl w:val="424A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7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8914477">
    <w:abstractNumId w:val="10"/>
  </w:num>
  <w:num w:numId="2" w16cid:durableId="1208762694">
    <w:abstractNumId w:val="31"/>
  </w:num>
  <w:num w:numId="3" w16cid:durableId="267273364">
    <w:abstractNumId w:val="16"/>
  </w:num>
  <w:num w:numId="4" w16cid:durableId="1919749636">
    <w:abstractNumId w:val="29"/>
  </w:num>
  <w:num w:numId="5" w16cid:durableId="1763841743">
    <w:abstractNumId w:val="29"/>
  </w:num>
  <w:num w:numId="6" w16cid:durableId="333261073">
    <w:abstractNumId w:val="22"/>
  </w:num>
  <w:num w:numId="7" w16cid:durableId="1153445859">
    <w:abstractNumId w:val="13"/>
  </w:num>
  <w:num w:numId="8" w16cid:durableId="984313132">
    <w:abstractNumId w:val="21"/>
  </w:num>
  <w:num w:numId="9" w16cid:durableId="2104910651">
    <w:abstractNumId w:val="17"/>
  </w:num>
  <w:num w:numId="10" w16cid:durableId="1141771281">
    <w:abstractNumId w:val="15"/>
  </w:num>
  <w:num w:numId="11" w16cid:durableId="1419250379">
    <w:abstractNumId w:val="0"/>
  </w:num>
  <w:num w:numId="12" w16cid:durableId="490104906">
    <w:abstractNumId w:val="23"/>
  </w:num>
  <w:num w:numId="13" w16cid:durableId="401412126">
    <w:abstractNumId w:val="14"/>
  </w:num>
  <w:num w:numId="14" w16cid:durableId="1485047297">
    <w:abstractNumId w:val="24"/>
  </w:num>
  <w:num w:numId="15" w16cid:durableId="1294671645">
    <w:abstractNumId w:val="12"/>
  </w:num>
  <w:num w:numId="16" w16cid:durableId="514080179">
    <w:abstractNumId w:val="27"/>
  </w:num>
  <w:num w:numId="17" w16cid:durableId="970398130">
    <w:abstractNumId w:val="7"/>
  </w:num>
  <w:num w:numId="18" w16cid:durableId="1184595480">
    <w:abstractNumId w:val="4"/>
  </w:num>
  <w:num w:numId="19" w16cid:durableId="602153257">
    <w:abstractNumId w:val="30"/>
  </w:num>
  <w:num w:numId="20" w16cid:durableId="1470703559">
    <w:abstractNumId w:val="9"/>
  </w:num>
  <w:num w:numId="21" w16cid:durableId="820190888">
    <w:abstractNumId w:val="11"/>
  </w:num>
  <w:num w:numId="22" w16cid:durableId="1792360573">
    <w:abstractNumId w:val="8"/>
  </w:num>
  <w:num w:numId="23" w16cid:durableId="1655453175">
    <w:abstractNumId w:val="1"/>
  </w:num>
  <w:num w:numId="24" w16cid:durableId="1832714949">
    <w:abstractNumId w:val="5"/>
  </w:num>
  <w:num w:numId="25" w16cid:durableId="1386025588">
    <w:abstractNumId w:val="25"/>
  </w:num>
  <w:num w:numId="26" w16cid:durableId="1884439069">
    <w:abstractNumId w:val="28"/>
  </w:num>
  <w:num w:numId="27" w16cid:durableId="1230725368">
    <w:abstractNumId w:val="26"/>
  </w:num>
  <w:num w:numId="28" w16cid:durableId="1563981677">
    <w:abstractNumId w:val="3"/>
  </w:num>
  <w:num w:numId="29" w16cid:durableId="1744597359">
    <w:abstractNumId w:val="3"/>
  </w:num>
  <w:num w:numId="30" w16cid:durableId="1930775462">
    <w:abstractNumId w:val="3"/>
  </w:num>
  <w:num w:numId="31" w16cid:durableId="1188251907">
    <w:abstractNumId w:val="2"/>
  </w:num>
  <w:num w:numId="32" w16cid:durableId="1179659430">
    <w:abstractNumId w:val="19"/>
  </w:num>
  <w:num w:numId="33" w16cid:durableId="1134174916">
    <w:abstractNumId w:val="6"/>
  </w:num>
  <w:num w:numId="34" w16cid:durableId="1008748508">
    <w:abstractNumId w:val="18"/>
  </w:num>
  <w:num w:numId="35" w16cid:durableId="10082169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1216F"/>
    <w:rsid w:val="00014648"/>
    <w:rsid w:val="00021A85"/>
    <w:rsid w:val="000233D4"/>
    <w:rsid w:val="00024DCC"/>
    <w:rsid w:val="00031959"/>
    <w:rsid w:val="00040C16"/>
    <w:rsid w:val="00041AF8"/>
    <w:rsid w:val="00042697"/>
    <w:rsid w:val="00043CB1"/>
    <w:rsid w:val="0004783A"/>
    <w:rsid w:val="00050BCF"/>
    <w:rsid w:val="00056B93"/>
    <w:rsid w:val="00072195"/>
    <w:rsid w:val="00072A26"/>
    <w:rsid w:val="000760C5"/>
    <w:rsid w:val="00085703"/>
    <w:rsid w:val="00092817"/>
    <w:rsid w:val="00094C73"/>
    <w:rsid w:val="000A3F28"/>
    <w:rsid w:val="000A6F13"/>
    <w:rsid w:val="000A7E6B"/>
    <w:rsid w:val="000B3CF2"/>
    <w:rsid w:val="000C1809"/>
    <w:rsid w:val="000C4B9F"/>
    <w:rsid w:val="000D0786"/>
    <w:rsid w:val="000D3CFC"/>
    <w:rsid w:val="000F0FC0"/>
    <w:rsid w:val="000F70E8"/>
    <w:rsid w:val="0011135F"/>
    <w:rsid w:val="0011434B"/>
    <w:rsid w:val="00130D47"/>
    <w:rsid w:val="00130EE1"/>
    <w:rsid w:val="00132F3E"/>
    <w:rsid w:val="00140272"/>
    <w:rsid w:val="00140FFF"/>
    <w:rsid w:val="00141661"/>
    <w:rsid w:val="00143625"/>
    <w:rsid w:val="00144106"/>
    <w:rsid w:val="00151AB6"/>
    <w:rsid w:val="00152FC8"/>
    <w:rsid w:val="00153214"/>
    <w:rsid w:val="00161A36"/>
    <w:rsid w:val="00161C1A"/>
    <w:rsid w:val="001626B5"/>
    <w:rsid w:val="0016494F"/>
    <w:rsid w:val="001726E7"/>
    <w:rsid w:val="001745EE"/>
    <w:rsid w:val="0018554E"/>
    <w:rsid w:val="0018572C"/>
    <w:rsid w:val="00191B2E"/>
    <w:rsid w:val="00194CD8"/>
    <w:rsid w:val="00195488"/>
    <w:rsid w:val="001A4D22"/>
    <w:rsid w:val="001A7A4D"/>
    <w:rsid w:val="001B4B26"/>
    <w:rsid w:val="001C3B3C"/>
    <w:rsid w:val="001C3D38"/>
    <w:rsid w:val="001D6B65"/>
    <w:rsid w:val="001D77A7"/>
    <w:rsid w:val="001F1BA1"/>
    <w:rsid w:val="00203EA1"/>
    <w:rsid w:val="002070B9"/>
    <w:rsid w:val="002117A8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50C16"/>
    <w:rsid w:val="00261A96"/>
    <w:rsid w:val="00266422"/>
    <w:rsid w:val="00274EA4"/>
    <w:rsid w:val="00280C15"/>
    <w:rsid w:val="00285179"/>
    <w:rsid w:val="00291973"/>
    <w:rsid w:val="002A17D0"/>
    <w:rsid w:val="002A6823"/>
    <w:rsid w:val="002B28E8"/>
    <w:rsid w:val="002B75E0"/>
    <w:rsid w:val="002C55B7"/>
    <w:rsid w:val="002E3C78"/>
    <w:rsid w:val="002E7621"/>
    <w:rsid w:val="002F0F9D"/>
    <w:rsid w:val="002F4A80"/>
    <w:rsid w:val="00300DED"/>
    <w:rsid w:val="00315CEE"/>
    <w:rsid w:val="00316558"/>
    <w:rsid w:val="00322D60"/>
    <w:rsid w:val="00326ECC"/>
    <w:rsid w:val="0033181F"/>
    <w:rsid w:val="00337E19"/>
    <w:rsid w:val="003432D2"/>
    <w:rsid w:val="003505EA"/>
    <w:rsid w:val="003525B1"/>
    <w:rsid w:val="0035474E"/>
    <w:rsid w:val="003633DF"/>
    <w:rsid w:val="00373A96"/>
    <w:rsid w:val="00377339"/>
    <w:rsid w:val="00386842"/>
    <w:rsid w:val="003B2AD5"/>
    <w:rsid w:val="003B534F"/>
    <w:rsid w:val="003C175D"/>
    <w:rsid w:val="003C4F3F"/>
    <w:rsid w:val="003C68E1"/>
    <w:rsid w:val="003C712B"/>
    <w:rsid w:val="003C7461"/>
    <w:rsid w:val="003D2A4A"/>
    <w:rsid w:val="003D4990"/>
    <w:rsid w:val="003D5BF3"/>
    <w:rsid w:val="003E2C6E"/>
    <w:rsid w:val="003F002E"/>
    <w:rsid w:val="004036B0"/>
    <w:rsid w:val="00410330"/>
    <w:rsid w:val="00426571"/>
    <w:rsid w:val="00436F4E"/>
    <w:rsid w:val="00444C8C"/>
    <w:rsid w:val="00445289"/>
    <w:rsid w:val="00445DB7"/>
    <w:rsid w:val="004479FE"/>
    <w:rsid w:val="00450324"/>
    <w:rsid w:val="0045039F"/>
    <w:rsid w:val="00452A2F"/>
    <w:rsid w:val="00460C06"/>
    <w:rsid w:val="00460D20"/>
    <w:rsid w:val="00463D6F"/>
    <w:rsid w:val="0046419C"/>
    <w:rsid w:val="00464486"/>
    <w:rsid w:val="004647CA"/>
    <w:rsid w:val="00464ECE"/>
    <w:rsid w:val="004742FC"/>
    <w:rsid w:val="004822A4"/>
    <w:rsid w:val="00496436"/>
    <w:rsid w:val="004A0FBF"/>
    <w:rsid w:val="004A31E8"/>
    <w:rsid w:val="004B5C00"/>
    <w:rsid w:val="004D43BB"/>
    <w:rsid w:val="004E57A9"/>
    <w:rsid w:val="004F49F9"/>
    <w:rsid w:val="0050297F"/>
    <w:rsid w:val="00502EB1"/>
    <w:rsid w:val="00522347"/>
    <w:rsid w:val="00540174"/>
    <w:rsid w:val="005404F4"/>
    <w:rsid w:val="00543700"/>
    <w:rsid w:val="00543F17"/>
    <w:rsid w:val="00550A95"/>
    <w:rsid w:val="00551217"/>
    <w:rsid w:val="005530C5"/>
    <w:rsid w:val="00557AA8"/>
    <w:rsid w:val="00564862"/>
    <w:rsid w:val="00575D7B"/>
    <w:rsid w:val="00580DC1"/>
    <w:rsid w:val="0058455F"/>
    <w:rsid w:val="005A1933"/>
    <w:rsid w:val="005C1C0A"/>
    <w:rsid w:val="005C2076"/>
    <w:rsid w:val="005C5878"/>
    <w:rsid w:val="005C6547"/>
    <w:rsid w:val="005D16FA"/>
    <w:rsid w:val="005D768A"/>
    <w:rsid w:val="005E4981"/>
    <w:rsid w:val="005F4C1D"/>
    <w:rsid w:val="005F74C6"/>
    <w:rsid w:val="00606718"/>
    <w:rsid w:val="00611041"/>
    <w:rsid w:val="006147BD"/>
    <w:rsid w:val="00633050"/>
    <w:rsid w:val="00644051"/>
    <w:rsid w:val="00654318"/>
    <w:rsid w:val="0066468C"/>
    <w:rsid w:val="00671493"/>
    <w:rsid w:val="00673A19"/>
    <w:rsid w:val="00674AA8"/>
    <w:rsid w:val="0068326B"/>
    <w:rsid w:val="00684B72"/>
    <w:rsid w:val="006856F9"/>
    <w:rsid w:val="00685BB9"/>
    <w:rsid w:val="0068738A"/>
    <w:rsid w:val="0069015E"/>
    <w:rsid w:val="006915F0"/>
    <w:rsid w:val="00692D1D"/>
    <w:rsid w:val="00692E03"/>
    <w:rsid w:val="006936A7"/>
    <w:rsid w:val="00694D98"/>
    <w:rsid w:val="00695B07"/>
    <w:rsid w:val="006A022C"/>
    <w:rsid w:val="006B26CC"/>
    <w:rsid w:val="006B49E1"/>
    <w:rsid w:val="006B528D"/>
    <w:rsid w:val="006B7E9D"/>
    <w:rsid w:val="006C1649"/>
    <w:rsid w:val="006C2A53"/>
    <w:rsid w:val="006C68AA"/>
    <w:rsid w:val="006C728F"/>
    <w:rsid w:val="006D178C"/>
    <w:rsid w:val="006D4D46"/>
    <w:rsid w:val="006E14BA"/>
    <w:rsid w:val="006F3EE7"/>
    <w:rsid w:val="006F6222"/>
    <w:rsid w:val="0071003D"/>
    <w:rsid w:val="007112CF"/>
    <w:rsid w:val="00714624"/>
    <w:rsid w:val="00716A93"/>
    <w:rsid w:val="00722379"/>
    <w:rsid w:val="007226A4"/>
    <w:rsid w:val="007256FF"/>
    <w:rsid w:val="007272DC"/>
    <w:rsid w:val="007276AC"/>
    <w:rsid w:val="00742296"/>
    <w:rsid w:val="00743ACC"/>
    <w:rsid w:val="00746A74"/>
    <w:rsid w:val="00755FD5"/>
    <w:rsid w:val="00766FD1"/>
    <w:rsid w:val="00771FF5"/>
    <w:rsid w:val="00785541"/>
    <w:rsid w:val="00785DE9"/>
    <w:rsid w:val="00793BCF"/>
    <w:rsid w:val="00794B33"/>
    <w:rsid w:val="007A4ED6"/>
    <w:rsid w:val="007A5B7F"/>
    <w:rsid w:val="007B1DE8"/>
    <w:rsid w:val="007B54F1"/>
    <w:rsid w:val="007B6FC0"/>
    <w:rsid w:val="007D3EE6"/>
    <w:rsid w:val="007E02E6"/>
    <w:rsid w:val="007E1C3A"/>
    <w:rsid w:val="007E2BCE"/>
    <w:rsid w:val="00801B58"/>
    <w:rsid w:val="008052A2"/>
    <w:rsid w:val="008169C8"/>
    <w:rsid w:val="00825508"/>
    <w:rsid w:val="008412F0"/>
    <w:rsid w:val="00861849"/>
    <w:rsid w:val="008733A0"/>
    <w:rsid w:val="00877AA6"/>
    <w:rsid w:val="00881647"/>
    <w:rsid w:val="00883ED6"/>
    <w:rsid w:val="00885DBC"/>
    <w:rsid w:val="00886D7C"/>
    <w:rsid w:val="00887237"/>
    <w:rsid w:val="00892618"/>
    <w:rsid w:val="00893327"/>
    <w:rsid w:val="00894849"/>
    <w:rsid w:val="008960F1"/>
    <w:rsid w:val="00896C39"/>
    <w:rsid w:val="008A1A5C"/>
    <w:rsid w:val="008A4032"/>
    <w:rsid w:val="008A5379"/>
    <w:rsid w:val="008B0A7B"/>
    <w:rsid w:val="008C1342"/>
    <w:rsid w:val="008C7A3C"/>
    <w:rsid w:val="008D19CA"/>
    <w:rsid w:val="008D5998"/>
    <w:rsid w:val="008D5E55"/>
    <w:rsid w:val="008E2887"/>
    <w:rsid w:val="008E5A27"/>
    <w:rsid w:val="008F6133"/>
    <w:rsid w:val="00907BC6"/>
    <w:rsid w:val="009107B6"/>
    <w:rsid w:val="00912EC7"/>
    <w:rsid w:val="00917091"/>
    <w:rsid w:val="009214CF"/>
    <w:rsid w:val="00930E85"/>
    <w:rsid w:val="00931790"/>
    <w:rsid w:val="00942939"/>
    <w:rsid w:val="00946C86"/>
    <w:rsid w:val="00956FEC"/>
    <w:rsid w:val="00970EEF"/>
    <w:rsid w:val="0097231F"/>
    <w:rsid w:val="009753C3"/>
    <w:rsid w:val="00976C8C"/>
    <w:rsid w:val="009815BA"/>
    <w:rsid w:val="009A4E69"/>
    <w:rsid w:val="009B4DF6"/>
    <w:rsid w:val="009D0366"/>
    <w:rsid w:val="009D067C"/>
    <w:rsid w:val="009D2F12"/>
    <w:rsid w:val="009E6EFD"/>
    <w:rsid w:val="009F5C7A"/>
    <w:rsid w:val="00A01502"/>
    <w:rsid w:val="00A048CD"/>
    <w:rsid w:val="00A04B4B"/>
    <w:rsid w:val="00A1430D"/>
    <w:rsid w:val="00A17146"/>
    <w:rsid w:val="00A22ADE"/>
    <w:rsid w:val="00A25C90"/>
    <w:rsid w:val="00A268FE"/>
    <w:rsid w:val="00A36725"/>
    <w:rsid w:val="00A41C24"/>
    <w:rsid w:val="00A44D45"/>
    <w:rsid w:val="00A520EF"/>
    <w:rsid w:val="00A542EC"/>
    <w:rsid w:val="00A61488"/>
    <w:rsid w:val="00A63931"/>
    <w:rsid w:val="00A66480"/>
    <w:rsid w:val="00A7239A"/>
    <w:rsid w:val="00A7265E"/>
    <w:rsid w:val="00A74CC7"/>
    <w:rsid w:val="00A8427B"/>
    <w:rsid w:val="00A94299"/>
    <w:rsid w:val="00A97A53"/>
    <w:rsid w:val="00AA7C27"/>
    <w:rsid w:val="00AB0981"/>
    <w:rsid w:val="00AB4D0A"/>
    <w:rsid w:val="00AB7F3E"/>
    <w:rsid w:val="00AC6CE2"/>
    <w:rsid w:val="00AD3172"/>
    <w:rsid w:val="00AD32F6"/>
    <w:rsid w:val="00AD42DA"/>
    <w:rsid w:val="00AD4DE0"/>
    <w:rsid w:val="00AE0CBD"/>
    <w:rsid w:val="00AE4C2E"/>
    <w:rsid w:val="00AE4C92"/>
    <w:rsid w:val="00AE758A"/>
    <w:rsid w:val="00AF2E40"/>
    <w:rsid w:val="00B03A7B"/>
    <w:rsid w:val="00B076F4"/>
    <w:rsid w:val="00B16DA3"/>
    <w:rsid w:val="00B2181B"/>
    <w:rsid w:val="00B25E7B"/>
    <w:rsid w:val="00B27794"/>
    <w:rsid w:val="00B314B5"/>
    <w:rsid w:val="00B35160"/>
    <w:rsid w:val="00B372A5"/>
    <w:rsid w:val="00B43025"/>
    <w:rsid w:val="00B5563D"/>
    <w:rsid w:val="00B56695"/>
    <w:rsid w:val="00B622B6"/>
    <w:rsid w:val="00B70BF5"/>
    <w:rsid w:val="00B82682"/>
    <w:rsid w:val="00B85EFA"/>
    <w:rsid w:val="00B902AC"/>
    <w:rsid w:val="00BA034C"/>
    <w:rsid w:val="00BA18D2"/>
    <w:rsid w:val="00BA25D9"/>
    <w:rsid w:val="00BB3D51"/>
    <w:rsid w:val="00BB4737"/>
    <w:rsid w:val="00BB75EE"/>
    <w:rsid w:val="00BD3661"/>
    <w:rsid w:val="00BD6493"/>
    <w:rsid w:val="00BE61F9"/>
    <w:rsid w:val="00BF313E"/>
    <w:rsid w:val="00C13B08"/>
    <w:rsid w:val="00C15D60"/>
    <w:rsid w:val="00C33A15"/>
    <w:rsid w:val="00C33D32"/>
    <w:rsid w:val="00C373DD"/>
    <w:rsid w:val="00C54388"/>
    <w:rsid w:val="00C55324"/>
    <w:rsid w:val="00C63F49"/>
    <w:rsid w:val="00C70E34"/>
    <w:rsid w:val="00C8064D"/>
    <w:rsid w:val="00C847E0"/>
    <w:rsid w:val="00C87068"/>
    <w:rsid w:val="00C93114"/>
    <w:rsid w:val="00CA03D7"/>
    <w:rsid w:val="00CA11E0"/>
    <w:rsid w:val="00CA3283"/>
    <w:rsid w:val="00CA401E"/>
    <w:rsid w:val="00CA7765"/>
    <w:rsid w:val="00CB64E6"/>
    <w:rsid w:val="00CC0B56"/>
    <w:rsid w:val="00CD0832"/>
    <w:rsid w:val="00CD4305"/>
    <w:rsid w:val="00CD6B50"/>
    <w:rsid w:val="00CE5016"/>
    <w:rsid w:val="00CF29FB"/>
    <w:rsid w:val="00D009EE"/>
    <w:rsid w:val="00D204E4"/>
    <w:rsid w:val="00D20543"/>
    <w:rsid w:val="00D21398"/>
    <w:rsid w:val="00D25779"/>
    <w:rsid w:val="00D30E3A"/>
    <w:rsid w:val="00D31A7E"/>
    <w:rsid w:val="00D34801"/>
    <w:rsid w:val="00D6492F"/>
    <w:rsid w:val="00D706F5"/>
    <w:rsid w:val="00D70988"/>
    <w:rsid w:val="00D72907"/>
    <w:rsid w:val="00D76466"/>
    <w:rsid w:val="00D82636"/>
    <w:rsid w:val="00D83B59"/>
    <w:rsid w:val="00D967A0"/>
    <w:rsid w:val="00DB0196"/>
    <w:rsid w:val="00DB6393"/>
    <w:rsid w:val="00DB66EC"/>
    <w:rsid w:val="00DD11A1"/>
    <w:rsid w:val="00DE29AF"/>
    <w:rsid w:val="00DF6003"/>
    <w:rsid w:val="00E03620"/>
    <w:rsid w:val="00E06091"/>
    <w:rsid w:val="00E1258D"/>
    <w:rsid w:val="00E13141"/>
    <w:rsid w:val="00E139A2"/>
    <w:rsid w:val="00E317B1"/>
    <w:rsid w:val="00E34F09"/>
    <w:rsid w:val="00E37630"/>
    <w:rsid w:val="00E42A80"/>
    <w:rsid w:val="00E46B65"/>
    <w:rsid w:val="00E46C3D"/>
    <w:rsid w:val="00E551C9"/>
    <w:rsid w:val="00E60167"/>
    <w:rsid w:val="00E6262A"/>
    <w:rsid w:val="00E62A54"/>
    <w:rsid w:val="00E62D70"/>
    <w:rsid w:val="00E6547F"/>
    <w:rsid w:val="00E707A1"/>
    <w:rsid w:val="00E72639"/>
    <w:rsid w:val="00E908FF"/>
    <w:rsid w:val="00E90F5C"/>
    <w:rsid w:val="00EA1700"/>
    <w:rsid w:val="00EA5554"/>
    <w:rsid w:val="00EB08E8"/>
    <w:rsid w:val="00EB291F"/>
    <w:rsid w:val="00EB5311"/>
    <w:rsid w:val="00EC390E"/>
    <w:rsid w:val="00ED2CA4"/>
    <w:rsid w:val="00ED30C0"/>
    <w:rsid w:val="00ED7719"/>
    <w:rsid w:val="00EE0E08"/>
    <w:rsid w:val="00EE3A48"/>
    <w:rsid w:val="00EE451E"/>
    <w:rsid w:val="00EF12F6"/>
    <w:rsid w:val="00EF1A98"/>
    <w:rsid w:val="00EF6B41"/>
    <w:rsid w:val="00EF6CA3"/>
    <w:rsid w:val="00F0614A"/>
    <w:rsid w:val="00F1083A"/>
    <w:rsid w:val="00F162B5"/>
    <w:rsid w:val="00F164D6"/>
    <w:rsid w:val="00F2567E"/>
    <w:rsid w:val="00F26827"/>
    <w:rsid w:val="00F279D7"/>
    <w:rsid w:val="00F30286"/>
    <w:rsid w:val="00F32515"/>
    <w:rsid w:val="00F3316D"/>
    <w:rsid w:val="00F418A4"/>
    <w:rsid w:val="00F419EC"/>
    <w:rsid w:val="00F54391"/>
    <w:rsid w:val="00F5764E"/>
    <w:rsid w:val="00F658E6"/>
    <w:rsid w:val="00F75655"/>
    <w:rsid w:val="00F825CB"/>
    <w:rsid w:val="00F93188"/>
    <w:rsid w:val="00F93834"/>
    <w:rsid w:val="00F9634D"/>
    <w:rsid w:val="00FA2B14"/>
    <w:rsid w:val="00FA4231"/>
    <w:rsid w:val="00FA4B77"/>
    <w:rsid w:val="00FA51DC"/>
    <w:rsid w:val="00FB4A22"/>
    <w:rsid w:val="00FB6C0D"/>
    <w:rsid w:val="00FC26F1"/>
    <w:rsid w:val="00FC71AF"/>
    <w:rsid w:val="00FD1FAC"/>
    <w:rsid w:val="00FD5180"/>
    <w:rsid w:val="00FE1296"/>
    <w:rsid w:val="00FE75AD"/>
    <w:rsid w:val="00FE76B1"/>
    <w:rsid w:val="00FE7D85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link w:val="berschrift1Zchn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rsid w:val="0033181F"/>
    <w:rPr>
      <w:rFonts w:ascii="Arial" w:hAnsi="Arial"/>
      <w:b/>
      <w:sz w:val="28"/>
      <w:lang w:val="de-CH" w:eastAsia="de-CH"/>
    </w:rPr>
  </w:style>
  <w:style w:type="paragraph" w:styleId="StandardWeb">
    <w:name w:val="Normal (Web)"/>
    <w:basedOn w:val="Standard"/>
    <w:uiPriority w:val="99"/>
    <w:semiHidden/>
    <w:unhideWhenUsed/>
    <w:rsid w:val="00A268FE"/>
    <w:pPr>
      <w:spacing w:before="100" w:beforeAutospacing="1" w:after="100" w:afterAutospacing="1"/>
    </w:pPr>
    <w:rPr>
      <w:rFonts w:ascii="Times New Roman" w:hAnsi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5FDD35-3EBE-4CAF-8E46-FF609C90D2E8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customXml/itemProps2.xml><?xml version="1.0" encoding="utf-8"?>
<ds:datastoreItem xmlns:ds="http://schemas.openxmlformats.org/officeDocument/2006/customXml" ds:itemID="{58EA9757-C492-41C0-B44A-0D36E5F60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9F6FF6-E8D9-4682-B666-FD6E5A5C0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</Template>
  <TotalTime>0</TotalTime>
  <Pages>7</Pages>
  <Words>603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jan Allewelt</cp:lastModifiedBy>
  <cp:revision>3</cp:revision>
  <cp:lastPrinted>2023-01-31T13:37:00Z</cp:lastPrinted>
  <dcterms:created xsi:type="dcterms:W3CDTF">2023-01-31T13:37:00Z</dcterms:created>
  <dcterms:modified xsi:type="dcterms:W3CDTF">2023-01-31T13:37:00Z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