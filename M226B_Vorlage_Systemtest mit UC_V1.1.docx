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7777777" w:rsidR="00B902AC" w:rsidRDefault="00B902AC" w:rsidP="00DE5F0A">
      <w:pPr>
        <w:pStyle w:val="berschrift1"/>
      </w:pPr>
      <w:r>
        <w:t>Teilnehmer/</w:t>
      </w:r>
      <w:proofErr w:type="gramStart"/>
      <w:r>
        <w:t>in</w:t>
      </w:r>
      <w:r w:rsidR="00BA18D2">
        <w:t xml:space="preserve"> des Teams</w:t>
      </w:r>
      <w:proofErr w:type="gramEnd"/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 w:rsidTr="31E47FC4">
        <w:trPr>
          <w:trHeight w:val="919"/>
        </w:trPr>
        <w:tc>
          <w:tcPr>
            <w:tcW w:w="4678" w:type="dxa"/>
            <w:gridSpan w:val="2"/>
          </w:tcPr>
          <w:p w14:paraId="3703DAAD" w14:textId="3AF93BA4" w:rsidR="007A5B7F" w:rsidRDefault="007A5B7F" w:rsidP="31E47FC4">
            <w:pPr>
              <w:rPr>
                <w:sz w:val="18"/>
                <w:szCs w:val="18"/>
              </w:rPr>
            </w:pPr>
            <w:r w:rsidRPr="31E47FC4">
              <w:rPr>
                <w:sz w:val="18"/>
                <w:szCs w:val="18"/>
              </w:rPr>
              <w:t>Name:</w:t>
            </w:r>
            <w:r w:rsidR="00FE6FF5">
              <w:rPr>
                <w:sz w:val="18"/>
                <w:szCs w:val="18"/>
              </w:rPr>
              <w:t xml:space="preserve"> </w:t>
            </w:r>
            <w:proofErr w:type="spellStart"/>
            <w:r w:rsidR="00FE6FF5">
              <w:rPr>
                <w:sz w:val="18"/>
                <w:szCs w:val="18"/>
              </w:rPr>
              <w:t>Baskaran</w:t>
            </w:r>
            <w:proofErr w:type="spellEnd"/>
            <w:r w:rsidR="00FE6FF5">
              <w:rPr>
                <w:sz w:val="18"/>
                <w:szCs w:val="18"/>
              </w:rPr>
              <w:t xml:space="preserve">, </w:t>
            </w:r>
            <w:proofErr w:type="spellStart"/>
            <w:r w:rsidR="00FE6FF5">
              <w:rPr>
                <w:sz w:val="18"/>
                <w:szCs w:val="18"/>
              </w:rPr>
              <w:t>Sureskumar</w:t>
            </w:r>
            <w:proofErr w:type="spellEnd"/>
            <w:r w:rsidR="00FE6FF5">
              <w:rPr>
                <w:sz w:val="18"/>
                <w:szCs w:val="18"/>
              </w:rPr>
              <w:t>, Allewelt</w:t>
            </w:r>
          </w:p>
          <w:p w14:paraId="03B8320C" w14:textId="7D4D8838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</w:tcPr>
          <w:p w14:paraId="2FDA54AE" w14:textId="0F406C63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  <w:r w:rsidR="00FE6FF5">
              <w:rPr>
                <w:sz w:val="18"/>
              </w:rPr>
              <w:t xml:space="preserve"> </w:t>
            </w:r>
            <w:proofErr w:type="spellStart"/>
            <w:r w:rsidR="00FE6FF5">
              <w:rPr>
                <w:sz w:val="18"/>
              </w:rPr>
              <w:t>Lenujan</w:t>
            </w:r>
            <w:proofErr w:type="spellEnd"/>
            <w:r w:rsidR="00FE6FF5">
              <w:rPr>
                <w:sz w:val="18"/>
              </w:rPr>
              <w:t xml:space="preserve">, </w:t>
            </w:r>
            <w:proofErr w:type="spellStart"/>
            <w:r w:rsidR="00FE6FF5">
              <w:rPr>
                <w:sz w:val="18"/>
              </w:rPr>
              <w:t>Abina</w:t>
            </w:r>
            <w:proofErr w:type="spellEnd"/>
            <w:r w:rsidR="00FE6FF5">
              <w:rPr>
                <w:sz w:val="18"/>
              </w:rPr>
              <w:t>, Jan</w:t>
            </w:r>
          </w:p>
          <w:p w14:paraId="65EF70F9" w14:textId="77777777" w:rsidR="005168FD" w:rsidRDefault="005168FD" w:rsidP="00410330">
            <w:pPr>
              <w:rPr>
                <w:sz w:val="18"/>
              </w:rPr>
            </w:pPr>
          </w:p>
          <w:p w14:paraId="4C64B706" w14:textId="226FBB51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</w:tr>
      <w:tr w:rsidR="00B902AC" w14:paraId="40ACE078" w14:textId="77777777" w:rsidTr="31E47FC4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 w:rsidTr="31E47FC4">
        <w:trPr>
          <w:trHeight w:val="907"/>
        </w:trPr>
        <w:tc>
          <w:tcPr>
            <w:tcW w:w="3118" w:type="dxa"/>
          </w:tcPr>
          <w:p w14:paraId="50B77F31" w14:textId="0123F51E" w:rsidR="00CD0832" w:rsidRDefault="00FE6FF5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Abgabe</w:t>
            </w:r>
            <w:r w:rsidRPr="00A97A53">
              <w:rPr>
                <w:sz w:val="18"/>
                <w:szCs w:val="18"/>
              </w:rPr>
              <w:t>datum:</w:t>
            </w:r>
          </w:p>
          <w:p w14:paraId="432C215A" w14:textId="3F317254" w:rsidR="005168FD" w:rsidRPr="00A97A53" w:rsidRDefault="005168FD" w:rsidP="00FB3DC9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2"/>
          </w:tcPr>
          <w:p w14:paraId="08CAFDF2" w14:textId="7E32A9DC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  <w:r w:rsidR="00FE6FF5">
              <w:rPr>
                <w:sz w:val="18"/>
              </w:rPr>
              <w:t xml:space="preserve"> BI19A</w:t>
            </w:r>
          </w:p>
          <w:p w14:paraId="0F0857A9" w14:textId="7943F596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BBE25C" w14:textId="0596676A" w:rsidR="00CD0832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  <w:r w:rsidR="00FE6FF5">
              <w:rPr>
                <w:sz w:val="18"/>
                <w:szCs w:val="18"/>
              </w:rPr>
              <w:t xml:space="preserve"> Flappy Bird</w:t>
            </w:r>
          </w:p>
          <w:p w14:paraId="4E179954" w14:textId="66FBDDA6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2E95E12E" w14:textId="77777777" w:rsidR="00AA1ADA" w:rsidRDefault="00AA1ADA" w:rsidP="00AA1ADA">
      <w:pPr>
        <w:pStyle w:val="berschrift2"/>
      </w:pPr>
      <w:bookmarkStart w:id="1" w:name="_Toc276541753"/>
      <w:r w:rsidRPr="00BE7CC6">
        <w:t>Ziel des Tests</w:t>
      </w:r>
      <w:bookmarkEnd w:id="1"/>
    </w:p>
    <w:p w14:paraId="46EC74A8" w14:textId="01841D5D" w:rsidR="00AA1ADA" w:rsidRPr="00927F21" w:rsidRDefault="00405636" w:rsidP="00FE6FF5">
      <w:pPr>
        <w:ind w:left="576"/>
        <w:rPr>
          <w:lang w:eastAsia="de-DE"/>
        </w:rPr>
      </w:pPr>
      <w:r>
        <w:rPr>
          <w:lang w:eastAsia="de-DE"/>
        </w:rPr>
        <w:t>Mit dem Test</w:t>
      </w:r>
      <w:r w:rsidR="00FE6FF5">
        <w:rPr>
          <w:lang w:eastAsia="de-DE"/>
        </w:rPr>
        <w:t xml:space="preserve"> wollen wir unseren Code auf Fehler überprüfen.</w:t>
      </w:r>
    </w:p>
    <w:p w14:paraId="78442DCA" w14:textId="77777777" w:rsidR="00AA1ADA" w:rsidRDefault="00AA1ADA" w:rsidP="00AA1ADA">
      <w:pPr>
        <w:pStyle w:val="berschrift2"/>
      </w:pPr>
      <w:bookmarkStart w:id="2" w:name="_Toc276541754"/>
      <w:r w:rsidRPr="00BE7CC6">
        <w:t>Art des Tests</w:t>
      </w:r>
      <w:bookmarkEnd w:id="2"/>
    </w:p>
    <w:p w14:paraId="6A9D99A3" w14:textId="77777777" w:rsidR="00AA1ADA" w:rsidRPr="00FE6FF5" w:rsidRDefault="00AA1ADA" w:rsidP="00FE6FF5">
      <w:pPr>
        <w:ind w:left="576"/>
        <w:rPr>
          <w:lang w:eastAsia="de-DE"/>
        </w:rPr>
      </w:pPr>
      <w:r w:rsidRPr="00FE6FF5">
        <w:rPr>
          <w:lang w:eastAsia="de-DE"/>
        </w:rPr>
        <w:t>Blackbox-Test!</w:t>
      </w:r>
    </w:p>
    <w:p w14:paraId="3B1BFAC6" w14:textId="77777777" w:rsidR="00AA1ADA" w:rsidRDefault="00AA1ADA" w:rsidP="00AA1ADA">
      <w:pPr>
        <w:pStyle w:val="berschrift2"/>
      </w:pPr>
      <w:bookmarkStart w:id="3" w:name="_Toc276541755"/>
      <w:r w:rsidRPr="00BE7CC6">
        <w:t>Verwendete Hilfsmittel</w:t>
      </w:r>
      <w:bookmarkEnd w:id="3"/>
    </w:p>
    <w:p w14:paraId="3B7061BC" w14:textId="78110C86" w:rsidR="00AA1ADA" w:rsidRPr="00405636" w:rsidRDefault="00FE6FF5" w:rsidP="00C03773">
      <w:pPr>
        <w:ind w:left="576"/>
        <w:rPr>
          <w:lang w:eastAsia="de-DE"/>
        </w:rPr>
      </w:pPr>
      <w:r w:rsidRPr="00405636">
        <w:rPr>
          <w:lang w:eastAsia="de-DE"/>
        </w:rPr>
        <w:t>Wir haben keine Hilfsmittel, da nur eine Eingabe durch Tasten und die dazugehörige</w:t>
      </w:r>
      <w:r>
        <w:rPr>
          <w:color w:val="4F81BD" w:themeColor="accent1"/>
          <w:lang w:eastAsia="de-DE"/>
        </w:rPr>
        <w:t xml:space="preserve"> </w:t>
      </w:r>
      <w:r w:rsidRPr="00405636">
        <w:rPr>
          <w:lang w:eastAsia="de-DE"/>
        </w:rPr>
        <w:t>Ausgabe erfolgt.</w:t>
      </w:r>
    </w:p>
    <w:p w14:paraId="61624109" w14:textId="77777777" w:rsidR="00AA1ADA" w:rsidRDefault="00AA1ADA" w:rsidP="00AA1ADA">
      <w:pPr>
        <w:pStyle w:val="berschrift2"/>
      </w:pPr>
      <w:bookmarkStart w:id="4" w:name="_Toc276541757"/>
      <w:r w:rsidRPr="00BE7CC6">
        <w:t>Anforderung an das Testobjekt</w:t>
      </w:r>
      <w:bookmarkEnd w:id="4"/>
    </w:p>
    <w:p w14:paraId="1165EB03" w14:textId="66860332" w:rsidR="00AA1ADA" w:rsidRPr="00405636" w:rsidRDefault="00405636" w:rsidP="00405636">
      <w:pPr>
        <w:ind w:left="576"/>
        <w:rPr>
          <w:lang w:eastAsia="de-DE"/>
        </w:rPr>
      </w:pPr>
      <w:r w:rsidRPr="00405636">
        <w:rPr>
          <w:lang w:eastAsia="de-DE"/>
        </w:rPr>
        <w:t>Grundfunktionen funktionieren, möglichst viel kann-Kriterien sollten funktionieren.</w:t>
      </w:r>
    </w:p>
    <w:p w14:paraId="046590B5" w14:textId="3BBA08BF" w:rsidR="00405636" w:rsidRDefault="00AA1ADA" w:rsidP="00405636">
      <w:pPr>
        <w:pStyle w:val="berschrift2"/>
      </w:pPr>
      <w:bookmarkStart w:id="5" w:name="_Toc276541756"/>
      <w:r w:rsidRPr="00BE7CC6">
        <w:t>Testvorg</w:t>
      </w:r>
      <w:bookmarkEnd w:id="5"/>
      <w:r>
        <w:t>aben</w:t>
      </w:r>
    </w:p>
    <w:p w14:paraId="6AEE5EC0" w14:textId="436AF379" w:rsidR="00405636" w:rsidRPr="00405636" w:rsidRDefault="00405636" w:rsidP="00405636">
      <w:pPr>
        <w:ind w:firstLine="576"/>
        <w:rPr>
          <w:lang w:eastAsia="de-DE"/>
        </w:rPr>
      </w:pPr>
      <w:proofErr w:type="spellStart"/>
      <w:r>
        <w:rPr>
          <w:lang w:eastAsia="de-DE"/>
        </w:rPr>
        <w:t>Greenfoot</w:t>
      </w:r>
      <w:proofErr w:type="spellEnd"/>
      <w:r>
        <w:rPr>
          <w:lang w:eastAsia="de-DE"/>
        </w:rPr>
        <w:t xml:space="preserve"> und Java 16 installiert haben, Spiel mit </w:t>
      </w:r>
      <w:proofErr w:type="spellStart"/>
      <w:r>
        <w:rPr>
          <w:lang w:eastAsia="de-DE"/>
        </w:rPr>
        <w:t>Greenfoot</w:t>
      </w:r>
      <w:proofErr w:type="spellEnd"/>
      <w:r>
        <w:rPr>
          <w:lang w:eastAsia="de-DE"/>
        </w:rPr>
        <w:t xml:space="preserve"> starten.</w:t>
      </w:r>
    </w:p>
    <w:p w14:paraId="2ED8A4F1" w14:textId="2B9DFAAC" w:rsidR="00AA1ADA" w:rsidRDefault="00AA1ADA" w:rsidP="00AA1ADA">
      <w:pPr>
        <w:pStyle w:val="berschrift2"/>
      </w:pPr>
      <w:bookmarkStart w:id="6" w:name="_Toc276541758"/>
      <w:r w:rsidRPr="00BE7CC6">
        <w:t>Abbruchkriterien</w:t>
      </w:r>
      <w:bookmarkEnd w:id="6"/>
    </w:p>
    <w:p w14:paraId="66A6674F" w14:textId="25B64B18" w:rsidR="00405636" w:rsidRPr="00405636" w:rsidRDefault="00405636" w:rsidP="00405636">
      <w:pPr>
        <w:ind w:left="576"/>
        <w:rPr>
          <w:lang w:eastAsia="de-DE"/>
        </w:rPr>
      </w:pPr>
      <w:r>
        <w:rPr>
          <w:lang w:eastAsia="de-DE"/>
        </w:rPr>
        <w:t xml:space="preserve">Spiel bleibt hängen und kann nicht weitergespielt werden. </w:t>
      </w:r>
    </w:p>
    <w:p w14:paraId="53E20256" w14:textId="77777777" w:rsidR="00AA1ADA" w:rsidRPr="00927F21" w:rsidRDefault="00AA1ADA" w:rsidP="00AA1ADA">
      <w:pPr>
        <w:pStyle w:val="berschrift2"/>
      </w:pPr>
      <w:bookmarkStart w:id="7" w:name="_Toc276541759"/>
      <w:r w:rsidRPr="00BE7CC6">
        <w:t>Weiteres</w:t>
      </w:r>
      <w:bookmarkEnd w:id="7"/>
    </w:p>
    <w:p w14:paraId="2080926F" w14:textId="10D95702" w:rsidR="00AA1ADA" w:rsidRPr="006A2E2E" w:rsidRDefault="00AA1ADA" w:rsidP="00AA1ADA">
      <w:pPr>
        <w:rPr>
          <w:color w:val="4F81BD" w:themeColor="accent1"/>
        </w:rPr>
      </w:pPr>
    </w:p>
    <w:p w14:paraId="19262B13" w14:textId="77777777" w:rsidR="00DE5F0A" w:rsidRPr="00F20189" w:rsidRDefault="00DE5F0A" w:rsidP="00DE5F0A"/>
    <w:p w14:paraId="7DA929D1" w14:textId="77777777" w:rsidR="00C40362" w:rsidRDefault="00C40362" w:rsidP="00DE5F0A">
      <w:pPr>
        <w:pStyle w:val="berschrift1"/>
        <w:sectPr w:rsidR="00C40362" w:rsidSect="00B902AC">
          <w:headerReference w:type="default" r:id="rId10"/>
          <w:footerReference w:type="default" r:id="rId11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5DB62884" w:rsidR="00DE5F0A" w:rsidRPr="00F20189" w:rsidRDefault="00DE5F0A" w:rsidP="00DE5F0A">
      <w:pPr>
        <w:pStyle w:val="berschrift1"/>
      </w:pPr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F20189" w14:paraId="02E55BEB" w14:textId="77777777" w:rsidTr="00110EBF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44BC118A" w:rsidR="00DE5F0A" w:rsidRPr="00F20189" w:rsidRDefault="00075368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Flappy Bird</w:t>
            </w:r>
          </w:p>
        </w:tc>
      </w:tr>
      <w:tr w:rsidR="00DE5F0A" w:rsidRPr="00F20189" w14:paraId="6F089566" w14:textId="77777777" w:rsidTr="00110EBF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30BADD9D" w:rsidR="00DE5F0A" w:rsidRPr="00F20189" w:rsidRDefault="00DE5F0A" w:rsidP="00071867">
            <w:pPr>
              <w:spacing w:before="40" w:after="40"/>
              <w:rPr>
                <w:i/>
                <w:iCs/>
              </w:rPr>
            </w:pPr>
          </w:p>
        </w:tc>
      </w:tr>
      <w:tr w:rsidR="00DE5F0A" w:rsidRPr="00F20189" w14:paraId="45A4FAFF" w14:textId="77777777" w:rsidTr="00110EBF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40A89581" w:rsidR="00DE5F0A" w:rsidRPr="00F20189" w:rsidRDefault="00DE5F0A" w:rsidP="00071867">
            <w:pPr>
              <w:spacing w:before="40" w:after="40"/>
              <w:rPr>
                <w:i/>
                <w:iCs/>
              </w:rPr>
            </w:pPr>
          </w:p>
        </w:tc>
      </w:tr>
      <w:tr w:rsidR="00DE5F0A" w:rsidRPr="00F20189" w14:paraId="0068778C" w14:textId="77777777" w:rsidTr="00110EBF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174D8AC9" w:rsidR="00DE5F0A" w:rsidRPr="00F20189" w:rsidRDefault="00075368" w:rsidP="005168F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Kellenberger</w:t>
            </w:r>
          </w:p>
        </w:tc>
      </w:tr>
      <w:tr w:rsidR="00DE5F0A" w:rsidRPr="00F20189" w14:paraId="7B596E66" w14:textId="77777777" w:rsidTr="00765D3D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  <w:tcBorders>
              <w:bottom w:val="single" w:sz="6" w:space="0" w:color="auto"/>
            </w:tcBorders>
          </w:tcPr>
          <w:p w14:paraId="2F556D93" w14:textId="552034C3" w:rsidR="00DE5F0A" w:rsidRPr="00F20189" w:rsidRDefault="00DE5F0A" w:rsidP="00071867">
            <w:pPr>
              <w:spacing w:before="40" w:after="40"/>
              <w:rPr>
                <w:i/>
                <w:iCs/>
              </w:rPr>
            </w:pPr>
          </w:p>
        </w:tc>
      </w:tr>
      <w:tr w:rsidR="00DE5F0A" w:rsidRPr="00F20189" w14:paraId="466D8EC6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F2D5" w14:textId="4F94FF12" w:rsidR="00DE5F0A" w:rsidRPr="00226C1D" w:rsidRDefault="00DE5F0A" w:rsidP="00071867">
            <w:pPr>
              <w:spacing w:before="40" w:after="40"/>
              <w:rPr>
                <w:color w:val="FF0000"/>
              </w:rPr>
            </w:pPr>
          </w:p>
        </w:tc>
      </w:tr>
      <w:tr w:rsidR="00DE5F0A" w:rsidRPr="00F20189" w14:paraId="5E49BFE5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FE5D2F" w14:textId="220A3467" w:rsidR="00DE5F0A" w:rsidRPr="00226C1D" w:rsidRDefault="00DE5F0A" w:rsidP="00071867">
            <w:pPr>
              <w:spacing w:before="40" w:after="40"/>
              <w:rPr>
                <w:color w:val="FF0000"/>
              </w:rPr>
            </w:pPr>
          </w:p>
        </w:tc>
      </w:tr>
    </w:tbl>
    <w:p w14:paraId="4E539CA4" w14:textId="77777777" w:rsidR="00DE5F0A" w:rsidRPr="00F20189" w:rsidRDefault="00DE5F0A" w:rsidP="00DE5F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A856F6" w:rsidRPr="00F20189" w14:paraId="444E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2042F4A" w14:textId="28AD2F6E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B05B16" w14:paraId="56907F2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EBB6649" w14:textId="3DA014C5" w:rsidR="00A856F6" w:rsidRPr="003C5C08" w:rsidRDefault="00A856F6" w:rsidP="00226C1D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915659">
              <w:rPr>
                <w:b/>
                <w:bCs/>
                <w:sz w:val="20"/>
              </w:rPr>
              <w:t>Vogel fliegt</w:t>
            </w:r>
            <w:r w:rsidRPr="003C5C08">
              <w:rPr>
                <w:b/>
                <w:bCs/>
                <w:sz w:val="20"/>
              </w:rPr>
              <w:t>“</w:t>
            </w:r>
          </w:p>
        </w:tc>
        <w:tc>
          <w:tcPr>
            <w:tcW w:w="3934" w:type="pct"/>
            <w:gridSpan w:val="4"/>
          </w:tcPr>
          <w:p w14:paraId="764FEDB6" w14:textId="3B2C4872" w:rsidR="00A856F6" w:rsidRPr="00383C23" w:rsidRDefault="00A4718B" w:rsidP="00226C1D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 w:rsidR="00915659">
              <w:rPr>
                <w:b/>
                <w:bCs/>
                <w:sz w:val="20"/>
                <w:lang w:val="en-US"/>
              </w:rPr>
              <w:t>“</w:t>
            </w:r>
            <w:r w:rsidR="00915659">
              <w:rPr>
                <w:b/>
                <w:bCs/>
                <w:sz w:val="20"/>
              </w:rPr>
              <w:t xml:space="preserve">1 </w:t>
            </w:r>
            <w:r w:rsidR="00C40362" w:rsidRPr="00383C23">
              <w:rPr>
                <w:b/>
                <w:bCs/>
                <w:sz w:val="20"/>
                <w:lang w:val="en-US"/>
              </w:rPr>
              <w:t>“</w:t>
            </w:r>
          </w:p>
        </w:tc>
      </w:tr>
      <w:tr w:rsidR="00A856F6" w:rsidRPr="003713D4" w14:paraId="4F2C155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294069E" w14:textId="63D309BA" w:rsidR="00226C1D" w:rsidRDefault="00A4718B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</w:t>
            </w:r>
            <w:r w:rsidR="00A351E5">
              <w:rPr>
                <w:b/>
                <w:bCs/>
                <w:sz w:val="20"/>
              </w:rPr>
              <w:t>eu</w:t>
            </w:r>
            <w:r>
              <w:rPr>
                <w:b/>
                <w:bCs/>
                <w:sz w:val="20"/>
              </w:rPr>
              <w:t>r</w:t>
            </w:r>
            <w:r w:rsidR="00A351E5">
              <w:rPr>
                <w:b/>
                <w:bCs/>
                <w:sz w:val="20"/>
              </w:rPr>
              <w:t>e</w:t>
            </w:r>
            <w:r>
              <w:rPr>
                <w:b/>
                <w:bCs/>
                <w:sz w:val="20"/>
              </w:rPr>
              <w:t>:</w:t>
            </w:r>
            <w:r w:rsidR="00C40362" w:rsidRPr="00C40362">
              <w:rPr>
                <w:bCs/>
                <w:sz w:val="20"/>
              </w:rPr>
              <w:t xml:space="preserve"> </w:t>
            </w:r>
            <w:r w:rsidR="00DE2657">
              <w:rPr>
                <w:bCs/>
                <w:sz w:val="20"/>
              </w:rPr>
              <w:t>Benutzer</w:t>
            </w:r>
            <w:r>
              <w:rPr>
                <w:b/>
                <w:bCs/>
                <w:sz w:val="20"/>
              </w:rPr>
              <w:br/>
            </w:r>
            <w:proofErr w:type="spellStart"/>
            <w:r>
              <w:rPr>
                <w:b/>
                <w:bCs/>
                <w:sz w:val="20"/>
              </w:rPr>
              <w:t>Precondition</w:t>
            </w:r>
            <w:proofErr w:type="spellEnd"/>
            <w:r w:rsidR="00C40362">
              <w:rPr>
                <w:b/>
                <w:bCs/>
                <w:sz w:val="20"/>
              </w:rPr>
              <w:t>:</w:t>
            </w:r>
            <w:r w:rsidR="005168FD">
              <w:rPr>
                <w:b/>
                <w:bCs/>
                <w:sz w:val="20"/>
              </w:rPr>
              <w:t xml:space="preserve"> </w:t>
            </w:r>
          </w:p>
          <w:p w14:paraId="7E1E089A" w14:textId="62FBFEFE" w:rsidR="00D53286" w:rsidRPr="00226C1D" w:rsidRDefault="00C40362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DE2657">
              <w:rPr>
                <w:bCs/>
                <w:sz w:val="20"/>
              </w:rPr>
              <w:t>Spiel starten</w:t>
            </w:r>
          </w:p>
        </w:tc>
        <w:tc>
          <w:tcPr>
            <w:tcW w:w="3934" w:type="pct"/>
            <w:gridSpan w:val="4"/>
          </w:tcPr>
          <w:p w14:paraId="613CFCD2" w14:textId="464B7F8D" w:rsidR="00A856F6" w:rsidRPr="003713D4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915659">
              <w:rPr>
                <w:b/>
                <w:bCs/>
                <w:sz w:val="20"/>
              </w:rPr>
              <w:t>1</w:t>
            </w:r>
            <w:r w:rsidR="00C06AF3" w:rsidRPr="003713D4">
              <w:rPr>
                <w:b/>
                <w:bCs/>
                <w:sz w:val="20"/>
              </w:rPr>
              <w:br/>
            </w:r>
          </w:p>
        </w:tc>
      </w:tr>
      <w:tr w:rsidR="007E1ABF" w:rsidRPr="007E1ABF" w14:paraId="486687E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E0DB5CA" w14:textId="77777777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09876835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 w:rsidR="00765D3D"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67DD142" w14:textId="3F5D4D54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="00E67C56"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53D1B5FB" w14:textId="4CF3522C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="00A04E1D"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3F3254" w14:textId="1D45E9B8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="00A04E1D"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67A99AF" w14:textId="2F2181AF" w:rsidR="005F76E4" w:rsidRPr="007E1ABF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6C18B8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078344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7B858E" w14:textId="0783734D" w:rsidR="005F76E4" w:rsidRPr="007E1ABF" w:rsidRDefault="00915659" w:rsidP="007747C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 </w:t>
            </w:r>
            <w:r w:rsidR="00DE2657">
              <w:rPr>
                <w:bCs/>
                <w:sz w:val="20"/>
              </w:rPr>
              <w:t>laden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BF5DAC" w14:textId="5AE93488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7F795517" w14:textId="3ED5DAAF" w:rsidR="005F76E4" w:rsidRPr="007E1ABF" w:rsidRDefault="00DE2657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Homescreen </w:t>
            </w:r>
            <w:r w:rsidR="004C2418">
              <w:rPr>
                <w:bCs/>
                <w:sz w:val="20"/>
              </w:rPr>
              <w:t>wird angezeigt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CC249BD" w14:textId="600C3FCB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93D78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30ADD44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A136AC7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1BADBB8" w14:textId="0D187045" w:rsidR="005F76E4" w:rsidRPr="007E1ABF" w:rsidRDefault="00DE2657" w:rsidP="00226C1D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Spiel starten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210D1BE" w14:textId="70D20CE5" w:rsidR="005F76E4" w:rsidRPr="007E1ABF" w:rsidRDefault="00DE2657" w:rsidP="00650BA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Play Button drücken</w:t>
            </w:r>
          </w:p>
        </w:tc>
        <w:tc>
          <w:tcPr>
            <w:tcW w:w="1167" w:type="pct"/>
          </w:tcPr>
          <w:p w14:paraId="1A4B348D" w14:textId="2BEC1639" w:rsidR="005F76E4" w:rsidRPr="007E1ABF" w:rsidRDefault="00915659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Level 1 </w:t>
            </w:r>
            <w:r w:rsidR="005A49F4">
              <w:rPr>
                <w:bCs/>
                <w:sz w:val="20"/>
              </w:rPr>
              <w:t>ist ge</w:t>
            </w:r>
            <w:r>
              <w:rPr>
                <w:bCs/>
                <w:sz w:val="20"/>
              </w:rPr>
              <w:t>startet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2BC67C" w14:textId="026461E5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6A64E6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552283B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6547C" w14:textId="7579D5FF" w:rsidR="005F76E4" w:rsidRPr="007E1ABF" w:rsidRDefault="005168FD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D3C99A" w14:textId="725ACD10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E9E764" w14:textId="6FDAA49F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4B5EEE59" w14:textId="6AA731A0" w:rsidR="009A6932" w:rsidRPr="007E1ABF" w:rsidRDefault="009A6932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13EAB250" w14:textId="4B687BDB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DC762B5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3C79D9C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EEAE31" w14:textId="29A37231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9D8922" w14:textId="647BCF6E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EA2B697" w14:textId="797F8210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343A582" w14:textId="237E8114" w:rsidR="007E1ABF" w:rsidRPr="007E1ABF" w:rsidRDefault="007E1ABF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5314038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D7995EE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F5AC5A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909F" w14:textId="285CC34D" w:rsidR="007E1ABF" w:rsidRDefault="007E1AB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67F08C5" w14:textId="3DF469C5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2801B5A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7A5FE80" w14:textId="1BC0C470" w:rsidR="007E1ABF" w:rsidRPr="007E1ABF" w:rsidRDefault="007E1ABF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26212DD2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61E7A967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C40362" w:rsidRPr="00F20189" w14:paraId="7785687E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AEC80C7" w14:textId="36A56A1C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4C2418">
              <w:rPr>
                <w:bCs/>
                <w:sz w:val="20"/>
              </w:rPr>
              <w:t>Spiel ist gestartet</w:t>
            </w:r>
            <w:r w:rsidR="007747CB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E15059F" w14:textId="3BEA5174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</w:p>
        </w:tc>
      </w:tr>
    </w:tbl>
    <w:p w14:paraId="3378F24A" w14:textId="6E200DFE" w:rsidR="005168FD" w:rsidRDefault="005168FD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DE2657" w:rsidRPr="00F20189" w14:paraId="33D4C956" w14:textId="77777777" w:rsidTr="005010FB">
        <w:tc>
          <w:tcPr>
            <w:tcW w:w="1066" w:type="pct"/>
            <w:gridSpan w:val="2"/>
            <w:shd w:val="clear" w:color="auto" w:fill="D6E3BC" w:themeFill="accent3" w:themeFillTint="66"/>
          </w:tcPr>
          <w:p w14:paraId="650E5C38" w14:textId="77777777" w:rsidR="00DE2657" w:rsidRPr="003C5C08" w:rsidRDefault="00DE2657" w:rsidP="005010FB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72F4C920" w14:textId="77777777" w:rsidR="00DE2657" w:rsidRPr="003C5C08" w:rsidRDefault="00DE2657" w:rsidP="005010FB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DE2657" w:rsidRPr="00B05B16" w14:paraId="4FAE055B" w14:textId="77777777" w:rsidTr="005010FB">
        <w:tc>
          <w:tcPr>
            <w:tcW w:w="1066" w:type="pct"/>
            <w:gridSpan w:val="2"/>
            <w:shd w:val="clear" w:color="auto" w:fill="D6E3BC" w:themeFill="accent3" w:themeFillTint="66"/>
          </w:tcPr>
          <w:p w14:paraId="053CB3B3" w14:textId="7F2EEC0D" w:rsidR="00DE2657" w:rsidRPr="003C5C08" w:rsidRDefault="00DE2657" w:rsidP="005010FB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lastRenderedPageBreak/>
              <w:t>UC „</w:t>
            </w:r>
            <w:r>
              <w:rPr>
                <w:b/>
                <w:bCs/>
                <w:sz w:val="20"/>
              </w:rPr>
              <w:t>Vogel fliegt</w:t>
            </w:r>
            <w:r w:rsidRPr="003C5C08">
              <w:rPr>
                <w:b/>
                <w:bCs/>
                <w:sz w:val="20"/>
              </w:rPr>
              <w:t>“</w:t>
            </w:r>
          </w:p>
        </w:tc>
        <w:tc>
          <w:tcPr>
            <w:tcW w:w="3934" w:type="pct"/>
            <w:gridSpan w:val="4"/>
          </w:tcPr>
          <w:p w14:paraId="04C68A23" w14:textId="2C91D8C1" w:rsidR="00DE2657" w:rsidRPr="00383C23" w:rsidRDefault="00DE2657" w:rsidP="005010FB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 xml:space="preserve"> </w:t>
            </w:r>
            <w:r w:rsidRPr="00383C23">
              <w:rPr>
                <w:b/>
                <w:bCs/>
                <w:sz w:val="20"/>
                <w:lang w:val="en-US"/>
              </w:rPr>
              <w:t>“</w:t>
            </w:r>
          </w:p>
        </w:tc>
      </w:tr>
      <w:tr w:rsidR="00DE2657" w:rsidRPr="003713D4" w14:paraId="4DCBEEA4" w14:textId="77777777" w:rsidTr="005010FB">
        <w:tc>
          <w:tcPr>
            <w:tcW w:w="1066" w:type="pct"/>
            <w:gridSpan w:val="2"/>
            <w:shd w:val="clear" w:color="auto" w:fill="D6E3BC" w:themeFill="accent3" w:themeFillTint="66"/>
          </w:tcPr>
          <w:p w14:paraId="62104714" w14:textId="77777777" w:rsidR="00DE2657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Benutzer</w:t>
            </w:r>
            <w:r>
              <w:rPr>
                <w:b/>
                <w:bCs/>
                <w:sz w:val="20"/>
              </w:rPr>
              <w:br/>
            </w:r>
            <w:proofErr w:type="spellStart"/>
            <w:r>
              <w:rPr>
                <w:b/>
                <w:bCs/>
                <w:sz w:val="20"/>
              </w:rPr>
              <w:t>Precondition</w:t>
            </w:r>
            <w:proofErr w:type="spellEnd"/>
            <w:r>
              <w:rPr>
                <w:b/>
                <w:bCs/>
                <w:sz w:val="20"/>
              </w:rPr>
              <w:t xml:space="preserve">: </w:t>
            </w:r>
          </w:p>
          <w:p w14:paraId="2583ADFF" w14:textId="77777777" w:rsidR="00DE2657" w:rsidRPr="00226C1D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Vogel steuern</w:t>
            </w:r>
          </w:p>
        </w:tc>
        <w:tc>
          <w:tcPr>
            <w:tcW w:w="3934" w:type="pct"/>
            <w:gridSpan w:val="4"/>
          </w:tcPr>
          <w:p w14:paraId="47B6E069" w14:textId="517B6563" w:rsidR="00DE2657" w:rsidRPr="003713D4" w:rsidRDefault="00DE2657" w:rsidP="005010FB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2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DE2657" w:rsidRPr="007E1ABF" w14:paraId="38DA5681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8EE2E5" w14:textId="77777777" w:rsidR="00DE2657" w:rsidRPr="007E1ABF" w:rsidRDefault="00DE2657" w:rsidP="005010FB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BA33273" w14:textId="77777777" w:rsidR="00DE2657" w:rsidRPr="007E1ABF" w:rsidRDefault="00DE2657" w:rsidP="005010FB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ED335A6" w14:textId="77777777" w:rsidR="00DE2657" w:rsidRPr="007E1ABF" w:rsidRDefault="00DE2657" w:rsidP="005010FB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07BE1346" w14:textId="77777777" w:rsidR="00DE2657" w:rsidRPr="007E1ABF" w:rsidRDefault="00DE2657" w:rsidP="005010FB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1F6228C" w14:textId="77777777" w:rsidR="00DE2657" w:rsidRPr="007E1ABF" w:rsidRDefault="00DE2657" w:rsidP="005010FB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A981E96" w14:textId="77777777" w:rsidR="00DE2657" w:rsidRPr="007E1ABF" w:rsidRDefault="00DE2657" w:rsidP="005010FB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DE2657" w:rsidRPr="007E1ABF" w14:paraId="0CCE6C33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B2545AA" w14:textId="2C4B1EE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FEE7947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fängt an zu fliegen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AAF6FA2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175A87B3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runter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7149C72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3CC280A7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</w:tr>
      <w:tr w:rsidR="00DE2657" w:rsidRPr="007E1ABF" w14:paraId="557A001D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61998B9" w14:textId="2127DBB5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F04D3E2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fängt an zu fallen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7418DC5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Leertaste drücken</w:t>
            </w:r>
          </w:p>
        </w:tc>
        <w:tc>
          <w:tcPr>
            <w:tcW w:w="1167" w:type="pct"/>
          </w:tcPr>
          <w:p w14:paraId="28E8A465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FF78AD5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56960CE8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</w:tr>
      <w:tr w:rsidR="00DE2657" w:rsidRPr="007E1ABF" w14:paraId="6ACDB6AF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4633E96" w14:textId="3FA4D765" w:rsidR="00DE2657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E64E978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05D666D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4A2F4887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runter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2FE304C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3C8F9180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</w:tr>
      <w:tr w:rsidR="00DE2657" w:rsidRPr="007E1ABF" w14:paraId="557B35A1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A3FAE05" w14:textId="72C54404" w:rsidR="00DE2657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803DF64" w14:textId="77777777" w:rsidR="00DE2657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79DD68C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6D3C7CD1" w14:textId="77777777" w:rsidR="00DE2657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448D5476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CEE1A7D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</w:tr>
      <w:tr w:rsidR="00DE2657" w:rsidRPr="007E1ABF" w14:paraId="33D27D4E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DB83FCB" w14:textId="14CF4830" w:rsidR="00DE2657" w:rsidRDefault="00DE2657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073F5C8" w14:textId="77777777" w:rsidR="00DE2657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BA8EBD9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A6CB6C8" w14:textId="77777777" w:rsidR="00DE2657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07ACCD0F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B4366FC" w14:textId="77777777" w:rsidR="00DE2657" w:rsidRPr="007E1ABF" w:rsidRDefault="00DE2657" w:rsidP="005010FB">
            <w:pPr>
              <w:spacing w:before="40" w:after="40"/>
              <w:rPr>
                <w:bCs/>
                <w:sz w:val="20"/>
              </w:rPr>
            </w:pPr>
          </w:p>
        </w:tc>
      </w:tr>
      <w:tr w:rsidR="00DE2657" w:rsidRPr="00F20189" w14:paraId="67F06206" w14:textId="77777777" w:rsidTr="005010FB">
        <w:tc>
          <w:tcPr>
            <w:tcW w:w="1066" w:type="pct"/>
            <w:gridSpan w:val="2"/>
            <w:shd w:val="clear" w:color="auto" w:fill="D6E3BC" w:themeFill="accent3" w:themeFillTint="66"/>
          </w:tcPr>
          <w:p w14:paraId="70E659F2" w14:textId="77777777" w:rsidR="00DE2657" w:rsidRPr="003C5C08" w:rsidRDefault="00DE2657" w:rsidP="005010FB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50159B37" w14:textId="0A2528C5" w:rsidR="00DE2657" w:rsidRPr="003C5C08" w:rsidRDefault="00DE2657" w:rsidP="005010FB">
            <w:pPr>
              <w:spacing w:before="40" w:after="40"/>
              <w:rPr>
                <w:b/>
                <w:bCs/>
                <w:sz w:val="20"/>
              </w:rPr>
            </w:pPr>
          </w:p>
        </w:tc>
      </w:tr>
    </w:tbl>
    <w:p w14:paraId="5EC5CB1F" w14:textId="77777777" w:rsidR="00DE2657" w:rsidRDefault="00DE2657">
      <w:pPr>
        <w:spacing w:before="0" w:after="0"/>
      </w:pPr>
    </w:p>
    <w:p w14:paraId="55607C8F" w14:textId="719766E4" w:rsidR="005A49F4" w:rsidRDefault="005A49F4">
      <w:pPr>
        <w:spacing w:before="0" w:after="0"/>
      </w:pPr>
    </w:p>
    <w:p w14:paraId="58533D13" w14:textId="77777777" w:rsidR="005A49F4" w:rsidRDefault="005A49F4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2554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B8E03A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37EDF99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7C36CD3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D378D53" w14:textId="76DA0411" w:rsidR="007E1ABF" w:rsidRPr="005A49F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5A49F4">
              <w:rPr>
                <w:b/>
                <w:bCs/>
                <w:sz w:val="20"/>
              </w:rPr>
              <w:t>Vogel berührt Hindernis</w:t>
            </w:r>
            <w:r w:rsidRPr="003C5C08">
              <w:rPr>
                <w:b/>
                <w:bCs/>
                <w:sz w:val="20"/>
              </w:rPr>
              <w:t>“</w:t>
            </w:r>
          </w:p>
        </w:tc>
        <w:tc>
          <w:tcPr>
            <w:tcW w:w="3934" w:type="pct"/>
            <w:gridSpan w:val="4"/>
          </w:tcPr>
          <w:p w14:paraId="17358B89" w14:textId="0000E688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DE2657">
              <w:rPr>
                <w:b/>
                <w:bCs/>
                <w:sz w:val="20"/>
              </w:rPr>
              <w:t>3</w:t>
            </w:r>
            <w:r w:rsidRPr="00383C23">
              <w:rPr>
                <w:b/>
                <w:bCs/>
                <w:sz w:val="20"/>
                <w:lang w:val="en-US"/>
              </w:rPr>
              <w:t xml:space="preserve"> “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588CF78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5D6B13D6" w14:textId="45D93868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</w:t>
            </w:r>
            <w:r w:rsidR="00A351E5">
              <w:rPr>
                <w:b/>
                <w:bCs/>
                <w:sz w:val="20"/>
              </w:rPr>
              <w:t>eu</w:t>
            </w:r>
            <w:r>
              <w:rPr>
                <w:b/>
                <w:bCs/>
                <w:sz w:val="20"/>
              </w:rPr>
              <w:t>r</w:t>
            </w:r>
            <w:r w:rsidR="00A351E5">
              <w:rPr>
                <w:b/>
                <w:bCs/>
                <w:sz w:val="20"/>
              </w:rPr>
              <w:t>e</w:t>
            </w:r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DE2657">
              <w:rPr>
                <w:bCs/>
                <w:sz w:val="20"/>
              </w:rPr>
              <w:t>Benutzer</w:t>
            </w:r>
            <w:r>
              <w:rPr>
                <w:b/>
                <w:bCs/>
                <w:sz w:val="20"/>
              </w:rPr>
              <w:br/>
            </w:r>
            <w:proofErr w:type="spellStart"/>
            <w:r>
              <w:rPr>
                <w:b/>
                <w:bCs/>
                <w:sz w:val="20"/>
              </w:rPr>
              <w:t>Precondition</w:t>
            </w:r>
            <w:proofErr w:type="spellEnd"/>
            <w:r>
              <w:rPr>
                <w:b/>
                <w:bCs/>
                <w:sz w:val="20"/>
              </w:rPr>
              <w:t xml:space="preserve">: </w:t>
            </w:r>
          </w:p>
          <w:p w14:paraId="6FE4F1C0" w14:textId="347E58F0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5A49F4">
              <w:rPr>
                <w:bCs/>
                <w:sz w:val="20"/>
              </w:rPr>
              <w:t>Spiel endet</w:t>
            </w:r>
          </w:p>
        </w:tc>
        <w:tc>
          <w:tcPr>
            <w:tcW w:w="3934" w:type="pct"/>
            <w:gridSpan w:val="4"/>
          </w:tcPr>
          <w:p w14:paraId="3D1B3A00" w14:textId="35EEE96A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DE2657">
              <w:rPr>
                <w:b/>
                <w:bCs/>
                <w:sz w:val="20"/>
              </w:rPr>
              <w:t>1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32543F0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300D49B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E8FAA0" w14:textId="6ABF9DA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1E3AE6F" w14:textId="4C2A242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36A797CA" w14:textId="19004916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676F474" w14:textId="2064E48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C8CD857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5DDED9E6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5038719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2BED2" w14:textId="187D5F3B" w:rsidR="007E1ABF" w:rsidRPr="007E1ABF" w:rsidRDefault="002979D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E3F57FB" w14:textId="10C3DC08" w:rsidR="007E1ABF" w:rsidRPr="007E1ABF" w:rsidRDefault="002979D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Leertaste drücken</w:t>
            </w:r>
          </w:p>
        </w:tc>
        <w:tc>
          <w:tcPr>
            <w:tcW w:w="1167" w:type="pct"/>
          </w:tcPr>
          <w:p w14:paraId="2F1EFBEC" w14:textId="54F461EE" w:rsidR="007E1ABF" w:rsidRPr="007E1ABF" w:rsidRDefault="002979D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B3480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2DE1BD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4C2418" w14:paraId="7FE1D07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95A41B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698F329" w14:textId="2E228ECF" w:rsidR="007E1ABF" w:rsidRPr="007E1ABF" w:rsidRDefault="002979D1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Vogel berührt Hindernis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4B53D4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47FC3D95" w14:textId="426D406F" w:rsidR="007E1ABF" w:rsidRPr="004C2418" w:rsidRDefault="004C2418" w:rsidP="00B90267">
            <w:pPr>
              <w:spacing w:before="40" w:after="40"/>
              <w:rPr>
                <w:bCs/>
                <w:sz w:val="20"/>
                <w:lang w:val="en-GB"/>
              </w:rPr>
            </w:pPr>
            <w:r w:rsidRPr="004C2418">
              <w:rPr>
                <w:bCs/>
                <w:sz w:val="20"/>
                <w:lang w:val="en-GB"/>
              </w:rPr>
              <w:t>Game Over</w:t>
            </w:r>
            <w:r w:rsidR="002979D1" w:rsidRPr="004C2418">
              <w:rPr>
                <w:bCs/>
                <w:sz w:val="20"/>
                <w:lang w:val="en-GB"/>
              </w:rPr>
              <w:t xml:space="preserve"> Screen</w:t>
            </w:r>
            <w:r w:rsidRPr="004C2418">
              <w:rPr>
                <w:bCs/>
                <w:sz w:val="20"/>
                <w:lang w:val="en-GB"/>
              </w:rPr>
              <w:t xml:space="preserve"> </w:t>
            </w:r>
            <w:proofErr w:type="spellStart"/>
            <w:r>
              <w:rPr>
                <w:bCs/>
                <w:sz w:val="20"/>
                <w:lang w:val="en-GB"/>
              </w:rPr>
              <w:t>wird</w:t>
            </w:r>
            <w:proofErr w:type="spellEnd"/>
            <w:r>
              <w:rPr>
                <w:bCs/>
                <w:sz w:val="20"/>
                <w:lang w:val="en-GB"/>
              </w:rPr>
              <w:t xml:space="preserve"> </w:t>
            </w:r>
            <w:proofErr w:type="spellStart"/>
            <w:r>
              <w:rPr>
                <w:bCs/>
                <w:sz w:val="20"/>
                <w:lang w:val="en-GB"/>
              </w:rPr>
              <w:t>angezeigt</w:t>
            </w:r>
            <w:proofErr w:type="spellEnd"/>
          </w:p>
        </w:tc>
        <w:tc>
          <w:tcPr>
            <w:tcW w:w="1377" w:type="pct"/>
            <w:shd w:val="clear" w:color="auto" w:fill="D9D9D9" w:themeFill="background1" w:themeFillShade="D9"/>
          </w:tcPr>
          <w:p w14:paraId="32D35BD7" w14:textId="77777777" w:rsidR="007E1ABF" w:rsidRPr="004C2418" w:rsidRDefault="007E1ABF" w:rsidP="00B90267">
            <w:pPr>
              <w:spacing w:before="40" w:after="40"/>
              <w:rPr>
                <w:bCs/>
                <w:sz w:val="20"/>
                <w:lang w:val="en-GB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177115B" w14:textId="77777777" w:rsidR="007E1ABF" w:rsidRPr="004C2418" w:rsidRDefault="007E1ABF" w:rsidP="00B90267">
            <w:pPr>
              <w:spacing w:before="40" w:after="40"/>
              <w:rPr>
                <w:bCs/>
                <w:sz w:val="20"/>
                <w:lang w:val="en-GB"/>
              </w:rPr>
            </w:pPr>
          </w:p>
        </w:tc>
      </w:tr>
      <w:tr w:rsidR="007E1ABF" w:rsidRPr="007E1ABF" w14:paraId="77D8C42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5080BC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0B885F7" w14:textId="4299351E" w:rsidR="007E1ABF" w:rsidRPr="007E1ABF" w:rsidRDefault="004C241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Game Over</w:t>
            </w:r>
            <w:r w:rsidR="002979D1">
              <w:rPr>
                <w:bCs/>
                <w:sz w:val="20"/>
              </w:rPr>
              <w:t xml:space="preserve"> Screen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1F8492B" w14:textId="43FEA159" w:rsidR="007E1ABF" w:rsidRPr="007E1ABF" w:rsidRDefault="002979D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Restart Button drücken</w:t>
            </w:r>
          </w:p>
        </w:tc>
        <w:tc>
          <w:tcPr>
            <w:tcW w:w="1167" w:type="pct"/>
          </w:tcPr>
          <w:p w14:paraId="5D1BDAF3" w14:textId="1A809BDD" w:rsidR="007E1ABF" w:rsidRPr="007E1ABF" w:rsidRDefault="002979D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fängt neu an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0AB7E8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E21201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27EC469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1EB10E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F4088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9F79C4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B34027A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54FC74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09BE6A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57F5D45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E5C27FB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07692F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F0CBD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3C90D9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31A1CF6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BD5E66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4CC7B6B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CE0DBDD" w14:textId="77777777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95F6C3A" w14:textId="4C338825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</w:p>
        </w:tc>
      </w:tr>
    </w:tbl>
    <w:p w14:paraId="24B9C641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1A74A09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6808382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lastRenderedPageBreak/>
              <w:t>Use-Case</w:t>
            </w:r>
          </w:p>
        </w:tc>
        <w:tc>
          <w:tcPr>
            <w:tcW w:w="3934" w:type="pct"/>
            <w:gridSpan w:val="4"/>
          </w:tcPr>
          <w:p w14:paraId="2B41E82C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1152064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740F0E9" w14:textId="4F7D2441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2979D1">
              <w:rPr>
                <w:b/>
                <w:bCs/>
                <w:sz w:val="20"/>
              </w:rPr>
              <w:t>Vogel berührt Hindernis</w:t>
            </w:r>
            <w:r w:rsidRPr="003C5C08">
              <w:rPr>
                <w:b/>
                <w:bCs/>
                <w:sz w:val="20"/>
              </w:rPr>
              <w:t>“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166D563" w14:textId="23C488BE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DE2657">
              <w:rPr>
                <w:b/>
                <w:bCs/>
                <w:sz w:val="20"/>
              </w:rPr>
              <w:t>4</w:t>
            </w:r>
            <w:r w:rsidRPr="00383C23">
              <w:rPr>
                <w:b/>
                <w:bCs/>
                <w:sz w:val="20"/>
                <w:lang w:val="en-US"/>
              </w:rPr>
              <w:t xml:space="preserve"> “</w:t>
            </w:r>
          </w:p>
        </w:tc>
      </w:tr>
      <w:tr w:rsidR="007E1ABF" w:rsidRPr="003713D4" w14:paraId="6FB8E5A0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09CEE3E" w14:textId="77777777" w:rsidR="004C2418" w:rsidRDefault="00A351E5" w:rsidP="00B90267">
            <w:pPr>
              <w:spacing w:before="40" w:after="40"/>
              <w:rPr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DE2657">
              <w:rPr>
                <w:bCs/>
                <w:sz w:val="20"/>
              </w:rPr>
              <w:t>Benutzer</w:t>
            </w:r>
            <w:r w:rsidR="007E1ABF">
              <w:rPr>
                <w:b/>
                <w:bCs/>
                <w:sz w:val="20"/>
              </w:rPr>
              <w:br/>
            </w:r>
            <w:proofErr w:type="spellStart"/>
            <w:r w:rsidR="007E1ABF">
              <w:rPr>
                <w:b/>
                <w:bCs/>
                <w:sz w:val="20"/>
              </w:rPr>
              <w:t>Precondition</w:t>
            </w:r>
            <w:proofErr w:type="spellEnd"/>
            <w:r w:rsidR="007E1ABF">
              <w:rPr>
                <w:b/>
                <w:bCs/>
                <w:sz w:val="20"/>
              </w:rPr>
              <w:t xml:space="preserve">: </w:t>
            </w:r>
            <w:r w:rsidR="004C2418" w:rsidRPr="004C2418">
              <w:rPr>
                <w:sz w:val="20"/>
              </w:rPr>
              <w:t xml:space="preserve">Spiel muss </w:t>
            </w:r>
          </w:p>
          <w:p w14:paraId="6288659B" w14:textId="30E231CA" w:rsidR="007E1ABF" w:rsidRDefault="004C2418" w:rsidP="00B90267">
            <w:pPr>
              <w:spacing w:before="40" w:after="40"/>
              <w:rPr>
                <w:bCs/>
                <w:sz w:val="20"/>
              </w:rPr>
            </w:pPr>
            <w:r w:rsidRPr="004C2418">
              <w:rPr>
                <w:sz w:val="20"/>
              </w:rPr>
              <w:t>gestartet sein</w:t>
            </w:r>
          </w:p>
          <w:p w14:paraId="25AEDDE0" w14:textId="65810F8F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2979D1">
              <w:rPr>
                <w:bCs/>
                <w:sz w:val="20"/>
              </w:rPr>
              <w:t>Spiel geht weiter</w:t>
            </w:r>
          </w:p>
        </w:tc>
        <w:tc>
          <w:tcPr>
            <w:tcW w:w="3934" w:type="pct"/>
            <w:gridSpan w:val="4"/>
          </w:tcPr>
          <w:p w14:paraId="4082A9CD" w14:textId="55C2EFF3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DE2657">
              <w:rPr>
                <w:b/>
                <w:bCs/>
                <w:sz w:val="20"/>
              </w:rPr>
              <w:t>2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EC742E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4E2842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6B2CA5" w14:textId="275CC1B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29C600E" w14:textId="6574082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41DAFB6" w14:textId="27C994D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EA9C8D" w14:textId="7BAF652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084B958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4C2418" w:rsidRPr="007E1ABF" w14:paraId="5FDF01A0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B2F1EEF" w14:textId="77777777" w:rsidR="004C2418" w:rsidRPr="007E1ABF" w:rsidRDefault="004C2418" w:rsidP="005010FB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69C2A69D" w14:textId="77777777" w:rsidR="004C2418" w:rsidRPr="007E1ABF" w:rsidRDefault="004C2418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B7ED589" w14:textId="77777777" w:rsidR="004C2418" w:rsidRPr="007E1ABF" w:rsidRDefault="004C2418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Leertaste drücken</w:t>
            </w:r>
          </w:p>
        </w:tc>
        <w:tc>
          <w:tcPr>
            <w:tcW w:w="1167" w:type="pct"/>
          </w:tcPr>
          <w:p w14:paraId="7BD2D650" w14:textId="77777777" w:rsidR="004C2418" w:rsidRPr="007E1ABF" w:rsidRDefault="004C2418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274AA7B" w14:textId="77777777" w:rsidR="004C2418" w:rsidRPr="007E1ABF" w:rsidRDefault="004C2418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30BD0E6C" w14:textId="77777777" w:rsidR="004C2418" w:rsidRPr="007E1ABF" w:rsidRDefault="004C2418" w:rsidP="005010FB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290072F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D5F75C1" w14:textId="1A096AC4" w:rsidR="007E1ABF" w:rsidRPr="007E1ABF" w:rsidRDefault="004C241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2357077" w14:textId="126D81D8" w:rsidR="007E1ABF" w:rsidRPr="007E1ABF" w:rsidRDefault="002979D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sammelt Gadget (Extraleben)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2848B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F7B6DC1" w14:textId="765DA908" w:rsidR="007E1ABF" w:rsidRPr="007E1ABF" w:rsidRDefault="002979D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Extraleben erhalten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D2E4F9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B042D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2979D1" w:rsidRPr="007E1ABF" w14:paraId="04C1417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1465CBF" w14:textId="31F2B232" w:rsidR="002979D1" w:rsidRPr="007E1ABF" w:rsidRDefault="004C2418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0D304" w14:textId="0702CCC3" w:rsidR="002979D1" w:rsidRPr="007E1ABF" w:rsidRDefault="002979D1" w:rsidP="002979D1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bCs/>
                <w:sz w:val="20"/>
              </w:rPr>
              <w:t>Vogel fliegt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8C332B" w14:textId="11760373" w:rsidR="002979D1" w:rsidRPr="007E1ABF" w:rsidRDefault="002979D1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Leertaste drücken</w:t>
            </w:r>
          </w:p>
        </w:tc>
        <w:tc>
          <w:tcPr>
            <w:tcW w:w="1167" w:type="pct"/>
          </w:tcPr>
          <w:p w14:paraId="5193D5FB" w14:textId="776F0580" w:rsidR="002979D1" w:rsidRPr="007E1ABF" w:rsidRDefault="002979D1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84E476" w14:textId="77777777" w:rsidR="002979D1" w:rsidRPr="007E1ABF" w:rsidRDefault="002979D1" w:rsidP="002979D1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83D5A63" w14:textId="77777777" w:rsidR="002979D1" w:rsidRPr="007E1ABF" w:rsidRDefault="002979D1" w:rsidP="002979D1">
            <w:pPr>
              <w:spacing w:before="40" w:after="40"/>
              <w:rPr>
                <w:bCs/>
                <w:sz w:val="20"/>
              </w:rPr>
            </w:pPr>
          </w:p>
        </w:tc>
      </w:tr>
      <w:tr w:rsidR="002979D1" w:rsidRPr="007E1ABF" w14:paraId="2587F687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4F82561" w14:textId="27E64424" w:rsidR="002979D1" w:rsidRPr="007E1ABF" w:rsidRDefault="004C2418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BEBCDA" w14:textId="7932FE93" w:rsidR="002979D1" w:rsidRPr="007E1ABF" w:rsidRDefault="002979D1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sz w:val="20"/>
              </w:rPr>
              <w:t>Vogel berührt Hindernis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65FBD08" w14:textId="77777777" w:rsidR="002979D1" w:rsidRPr="007E1ABF" w:rsidRDefault="002979D1" w:rsidP="002979D1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11E39A79" w14:textId="411ABA7A" w:rsidR="002979D1" w:rsidRPr="007E1ABF" w:rsidRDefault="002979D1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Extraleben verschwindet und spiel geht weiter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3A9E122" w14:textId="77777777" w:rsidR="002979D1" w:rsidRPr="007E1ABF" w:rsidRDefault="002979D1" w:rsidP="002979D1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72EB2A4" w14:textId="77777777" w:rsidR="002979D1" w:rsidRPr="007E1ABF" w:rsidRDefault="002979D1" w:rsidP="002979D1">
            <w:pPr>
              <w:spacing w:before="40" w:after="40"/>
              <w:rPr>
                <w:bCs/>
                <w:sz w:val="20"/>
              </w:rPr>
            </w:pPr>
          </w:p>
        </w:tc>
      </w:tr>
      <w:tr w:rsidR="002979D1" w:rsidRPr="007E1ABF" w14:paraId="1B3443A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C094E51" w14:textId="362C313C" w:rsidR="002979D1" w:rsidRPr="007E1ABF" w:rsidRDefault="004C2418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0E58E3" w14:textId="31268385" w:rsidR="002979D1" w:rsidRPr="007E1ABF" w:rsidRDefault="004C2418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D74BFD4" w14:textId="77777777" w:rsidR="002979D1" w:rsidRPr="007E1ABF" w:rsidRDefault="002979D1" w:rsidP="002979D1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2EFE6CE" w14:textId="042D0570" w:rsidR="002979D1" w:rsidRPr="007E1ABF" w:rsidRDefault="004C2418" w:rsidP="002979D1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runter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8764EEA" w14:textId="77777777" w:rsidR="002979D1" w:rsidRPr="007E1ABF" w:rsidRDefault="002979D1" w:rsidP="002979D1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DBE5E4B" w14:textId="77777777" w:rsidR="002979D1" w:rsidRPr="007E1ABF" w:rsidRDefault="002979D1" w:rsidP="002979D1">
            <w:pPr>
              <w:spacing w:before="40" w:after="40"/>
              <w:rPr>
                <w:bCs/>
                <w:sz w:val="20"/>
              </w:rPr>
            </w:pPr>
          </w:p>
        </w:tc>
      </w:tr>
      <w:tr w:rsidR="002979D1" w:rsidRPr="00F20189" w14:paraId="13C2D36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404BD78" w14:textId="77777777" w:rsidR="002979D1" w:rsidRPr="003C5C08" w:rsidRDefault="002979D1" w:rsidP="002979D1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4E58242" w14:textId="2F22917C" w:rsidR="002979D1" w:rsidRPr="003C5C08" w:rsidRDefault="002979D1" w:rsidP="002979D1">
            <w:pPr>
              <w:spacing w:before="40" w:after="40"/>
              <w:rPr>
                <w:b/>
                <w:bCs/>
                <w:sz w:val="20"/>
              </w:rPr>
            </w:pPr>
          </w:p>
        </w:tc>
      </w:tr>
    </w:tbl>
    <w:p w14:paraId="3434DD73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197CDA26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B20661B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54FA182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0BBE585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5C998B4" w14:textId="0667999F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017DDD">
              <w:rPr>
                <w:b/>
                <w:bCs/>
                <w:sz w:val="20"/>
              </w:rPr>
              <w:t>Punkte sammeln</w:t>
            </w:r>
            <w:r w:rsidRPr="003C5C08">
              <w:rPr>
                <w:b/>
                <w:bCs/>
                <w:sz w:val="20"/>
              </w:rPr>
              <w:t>“</w:t>
            </w:r>
          </w:p>
        </w:tc>
        <w:tc>
          <w:tcPr>
            <w:tcW w:w="3934" w:type="pct"/>
            <w:gridSpan w:val="4"/>
          </w:tcPr>
          <w:p w14:paraId="01F41460" w14:textId="3E2263D7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DE2657">
              <w:rPr>
                <w:b/>
                <w:bCs/>
                <w:sz w:val="20"/>
              </w:rPr>
              <w:t>5</w:t>
            </w:r>
            <w:r w:rsidRPr="00383C23">
              <w:rPr>
                <w:b/>
                <w:bCs/>
                <w:sz w:val="20"/>
                <w:lang w:val="en-US"/>
              </w:rPr>
              <w:t>“</w:t>
            </w:r>
          </w:p>
        </w:tc>
      </w:tr>
      <w:tr w:rsidR="007E1ABF" w:rsidRPr="003713D4" w14:paraId="33081C6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D2E28BA" w14:textId="3566B666" w:rsidR="00721C42" w:rsidRPr="00721C42" w:rsidRDefault="00A351E5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DE2657">
              <w:rPr>
                <w:bCs/>
                <w:sz w:val="20"/>
              </w:rPr>
              <w:t>Benutzer</w:t>
            </w:r>
            <w:r w:rsidR="007E1ABF">
              <w:rPr>
                <w:b/>
                <w:bCs/>
                <w:sz w:val="20"/>
              </w:rPr>
              <w:br/>
            </w:r>
            <w:proofErr w:type="spellStart"/>
            <w:r w:rsidR="007E1ABF">
              <w:rPr>
                <w:b/>
                <w:bCs/>
                <w:sz w:val="20"/>
              </w:rPr>
              <w:t>Precondition</w:t>
            </w:r>
            <w:proofErr w:type="spellEnd"/>
            <w:r w:rsidR="007E1ABF">
              <w:rPr>
                <w:b/>
                <w:bCs/>
                <w:sz w:val="20"/>
              </w:rPr>
              <w:t xml:space="preserve">: </w:t>
            </w:r>
            <w:r w:rsidR="00721C42" w:rsidRPr="00721C42">
              <w:rPr>
                <w:sz w:val="20"/>
              </w:rPr>
              <w:t>Spiel muss gestartet sein</w:t>
            </w:r>
          </w:p>
          <w:p w14:paraId="20B6DB7C" w14:textId="05F05915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017DDD">
              <w:rPr>
                <w:bCs/>
                <w:sz w:val="20"/>
              </w:rPr>
              <w:t>Punkte werden gesammelt</w:t>
            </w:r>
          </w:p>
        </w:tc>
        <w:tc>
          <w:tcPr>
            <w:tcW w:w="3934" w:type="pct"/>
            <w:gridSpan w:val="4"/>
          </w:tcPr>
          <w:p w14:paraId="220EF635" w14:textId="4C694C87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DE2657">
              <w:rPr>
                <w:b/>
                <w:bCs/>
                <w:sz w:val="20"/>
              </w:rPr>
              <w:t>1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7C188A4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936154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ADC6C41" w14:textId="609593E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531AEAA" w14:textId="2418BB7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E067A50" w14:textId="49CD3BD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98F1EA2" w14:textId="548466D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02972950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1CF334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74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23CE3B5" w14:textId="57231B81" w:rsidR="007E1ABF" w:rsidRPr="007E1ABF" w:rsidRDefault="00017DD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Vogel fliegt 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F8510C" w14:textId="7BA2C310" w:rsidR="007E1ABF" w:rsidRPr="007E1ABF" w:rsidRDefault="00017DD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Leertaste drücken</w:t>
            </w:r>
          </w:p>
        </w:tc>
        <w:tc>
          <w:tcPr>
            <w:tcW w:w="1167" w:type="pct"/>
          </w:tcPr>
          <w:p w14:paraId="054A1F57" w14:textId="55F2153E" w:rsidR="007E1ABF" w:rsidRPr="007E1ABF" w:rsidRDefault="00017DD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7A1084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7C649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55136F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2FCA1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969860F" w14:textId="60C966EB" w:rsidR="007E1ABF" w:rsidRPr="007E1ABF" w:rsidRDefault="00017DDD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Vogel fliegt durch ein Hindernis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048F13F" w14:textId="03BBB6A2" w:rsidR="007E1ABF" w:rsidRPr="007E1ABF" w:rsidRDefault="00017DD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durch das Hindernis bringen, ohne es zu berühren</w:t>
            </w:r>
          </w:p>
        </w:tc>
        <w:tc>
          <w:tcPr>
            <w:tcW w:w="1167" w:type="pct"/>
          </w:tcPr>
          <w:p w14:paraId="695BEB34" w14:textId="1E83C4D0" w:rsidR="007E1ABF" w:rsidRPr="007E1ABF" w:rsidRDefault="00017DD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Punktzahl steigt (</w:t>
            </w:r>
            <w:r w:rsidR="00721C42">
              <w:rPr>
                <w:bCs/>
                <w:sz w:val="20"/>
              </w:rPr>
              <w:t>1 Punkt pro Hindernis)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65B2A9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27ECB7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21C42" w:rsidRPr="007E1ABF" w14:paraId="137D556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8B4E45A" w14:textId="4A40FD7F" w:rsidR="00721C42" w:rsidRPr="007E1ABF" w:rsidRDefault="00721C4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EA9152F" w14:textId="3BB36745" w:rsidR="00721C42" w:rsidRDefault="00721C42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Punktzahl steigt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9E604C" w14:textId="77777777" w:rsidR="00721C42" w:rsidRDefault="00721C42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71E13499" w14:textId="086DE836" w:rsidR="00721C42" w:rsidRDefault="00721C4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Punktzahl steigt automatisch </w:t>
            </w:r>
            <w:r w:rsidR="000D6FDA">
              <w:rPr>
                <w:bCs/>
                <w:sz w:val="20"/>
              </w:rPr>
              <w:t xml:space="preserve">an </w:t>
            </w:r>
            <w:r>
              <w:rPr>
                <w:bCs/>
                <w:sz w:val="20"/>
              </w:rPr>
              <w:t xml:space="preserve">und zeigt die aktuelle Punktzahl </w:t>
            </w:r>
            <w:r w:rsidR="000D6FDA">
              <w:rPr>
                <w:bCs/>
                <w:sz w:val="20"/>
              </w:rPr>
              <w:t>an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7ABCE7C" w14:textId="77777777" w:rsidR="00721C42" w:rsidRPr="007E1ABF" w:rsidRDefault="00721C42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51D6375" w14:textId="77777777" w:rsidR="00721C42" w:rsidRPr="007E1ABF" w:rsidRDefault="00721C42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4C2418" w:rsidRPr="007E1ABF" w14:paraId="3BA0DC0B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A550499" w14:textId="3A281F93" w:rsidR="004C2418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A9E4430" w14:textId="0EE9696A" w:rsidR="004C2418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20 Punkte erreicht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4AAC0C6" w14:textId="025B631A" w:rsidR="004C2418" w:rsidRPr="007E1ABF" w:rsidRDefault="004C2418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5B255E2" w14:textId="5B2DFB64" w:rsidR="004C2418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Neues Level wird geladen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5956C6F" w14:textId="77777777" w:rsidR="004C2418" w:rsidRPr="007E1ABF" w:rsidRDefault="004C2418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06DB40A" w14:textId="77777777" w:rsidR="004C2418" w:rsidRPr="007E1ABF" w:rsidRDefault="004C2418" w:rsidP="005010FB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7500A2E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AF2053E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1BFE31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977620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3F7EE9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9883CF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A96C49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7697651C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7768A4" w14:textId="6890EF9F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721C42">
              <w:rPr>
                <w:bCs/>
                <w:sz w:val="20"/>
              </w:rPr>
              <w:t>Level ist aufgestiegen</w:t>
            </w:r>
          </w:p>
        </w:tc>
        <w:tc>
          <w:tcPr>
            <w:tcW w:w="3934" w:type="pct"/>
            <w:gridSpan w:val="4"/>
          </w:tcPr>
          <w:p w14:paraId="63F62FDF" w14:textId="70DAAAC6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</w:p>
        </w:tc>
      </w:tr>
    </w:tbl>
    <w:p w14:paraId="290EE0FA" w14:textId="4D3FA422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21C42" w:rsidRPr="00F20189" w14:paraId="1D9A2C72" w14:textId="77777777" w:rsidTr="005010FB">
        <w:tc>
          <w:tcPr>
            <w:tcW w:w="1066" w:type="pct"/>
            <w:gridSpan w:val="2"/>
            <w:shd w:val="clear" w:color="auto" w:fill="D6E3BC" w:themeFill="accent3" w:themeFillTint="66"/>
          </w:tcPr>
          <w:p w14:paraId="7911228E" w14:textId="77777777" w:rsidR="00721C42" w:rsidRPr="003C5C08" w:rsidRDefault="00721C42" w:rsidP="005010FB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16793B4" w14:textId="77777777" w:rsidR="00721C42" w:rsidRPr="003C5C08" w:rsidRDefault="00721C42" w:rsidP="005010FB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21C42" w:rsidRPr="00B05B16" w14:paraId="4B75D171" w14:textId="77777777" w:rsidTr="005010FB">
        <w:tc>
          <w:tcPr>
            <w:tcW w:w="1066" w:type="pct"/>
            <w:gridSpan w:val="2"/>
            <w:shd w:val="clear" w:color="auto" w:fill="D6E3BC" w:themeFill="accent3" w:themeFillTint="66"/>
          </w:tcPr>
          <w:p w14:paraId="3EA7D2E7" w14:textId="786EF4CF" w:rsidR="00721C42" w:rsidRPr="003C5C08" w:rsidRDefault="00721C42" w:rsidP="005010FB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 xml:space="preserve">Vogel berührt </w:t>
            </w:r>
            <w:r>
              <w:rPr>
                <w:b/>
                <w:bCs/>
                <w:sz w:val="20"/>
              </w:rPr>
              <w:t>Gadget (Instant Tod)</w:t>
            </w:r>
            <w:r w:rsidRPr="003C5C08">
              <w:rPr>
                <w:b/>
                <w:bCs/>
                <w:sz w:val="20"/>
              </w:rPr>
              <w:t>“</w:t>
            </w:r>
          </w:p>
        </w:tc>
        <w:tc>
          <w:tcPr>
            <w:tcW w:w="3934" w:type="pct"/>
            <w:gridSpan w:val="4"/>
          </w:tcPr>
          <w:p w14:paraId="4752B851" w14:textId="2CCDE38D" w:rsidR="00721C42" w:rsidRPr="00383C23" w:rsidRDefault="00721C42" w:rsidP="005010FB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>
              <w:rPr>
                <w:b/>
                <w:bCs/>
                <w:sz w:val="20"/>
              </w:rPr>
              <w:t>6</w:t>
            </w:r>
            <w:r w:rsidRPr="00383C23">
              <w:rPr>
                <w:b/>
                <w:bCs/>
                <w:sz w:val="20"/>
                <w:lang w:val="en-US"/>
              </w:rPr>
              <w:t xml:space="preserve"> “</w:t>
            </w:r>
          </w:p>
        </w:tc>
      </w:tr>
      <w:tr w:rsidR="00721C42" w:rsidRPr="003713D4" w14:paraId="115B7908" w14:textId="77777777" w:rsidTr="005010FB">
        <w:tc>
          <w:tcPr>
            <w:tcW w:w="1066" w:type="pct"/>
            <w:gridSpan w:val="2"/>
            <w:shd w:val="clear" w:color="auto" w:fill="D6E3BC" w:themeFill="accent3" w:themeFillTint="66"/>
          </w:tcPr>
          <w:p w14:paraId="01F0C9FA" w14:textId="77777777" w:rsidR="00721C42" w:rsidRDefault="00721C42" w:rsidP="005010FB">
            <w:pPr>
              <w:spacing w:before="40" w:after="40"/>
              <w:rPr>
                <w:sz w:val="20"/>
              </w:rPr>
            </w:pPr>
            <w:r>
              <w:rPr>
                <w:b/>
                <w:bCs/>
                <w:sz w:val="20"/>
              </w:rPr>
              <w:t>Akteure: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Benutzer</w:t>
            </w:r>
            <w:r>
              <w:rPr>
                <w:b/>
                <w:bCs/>
                <w:sz w:val="20"/>
              </w:rPr>
              <w:br/>
            </w:r>
            <w:proofErr w:type="spellStart"/>
            <w:r>
              <w:rPr>
                <w:b/>
                <w:bCs/>
                <w:sz w:val="20"/>
              </w:rPr>
              <w:t>Precondition</w:t>
            </w:r>
            <w:proofErr w:type="spellEnd"/>
            <w:r>
              <w:rPr>
                <w:b/>
                <w:bCs/>
                <w:sz w:val="20"/>
              </w:rPr>
              <w:t xml:space="preserve">: </w:t>
            </w:r>
            <w:r w:rsidRPr="004C2418">
              <w:rPr>
                <w:sz w:val="20"/>
              </w:rPr>
              <w:t xml:space="preserve">Spiel muss </w:t>
            </w:r>
          </w:p>
          <w:p w14:paraId="0D811AD8" w14:textId="77777777" w:rsidR="00721C42" w:rsidRDefault="00721C42" w:rsidP="005010FB">
            <w:pPr>
              <w:spacing w:before="40" w:after="40"/>
              <w:rPr>
                <w:bCs/>
                <w:sz w:val="20"/>
              </w:rPr>
            </w:pPr>
            <w:r w:rsidRPr="004C2418">
              <w:rPr>
                <w:sz w:val="20"/>
              </w:rPr>
              <w:t>gestartet sein</w:t>
            </w:r>
          </w:p>
          <w:p w14:paraId="2CEF8B97" w14:textId="6B054AC2" w:rsidR="00721C42" w:rsidRPr="00226C1D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0D6FDA">
              <w:rPr>
                <w:bCs/>
                <w:sz w:val="20"/>
              </w:rPr>
              <w:t>Vogel berührt Gadget</w:t>
            </w:r>
          </w:p>
        </w:tc>
        <w:tc>
          <w:tcPr>
            <w:tcW w:w="3934" w:type="pct"/>
            <w:gridSpan w:val="4"/>
          </w:tcPr>
          <w:p w14:paraId="7CCAF665" w14:textId="6CE8C484" w:rsidR="00721C42" w:rsidRPr="003713D4" w:rsidRDefault="00721C42" w:rsidP="005010FB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0D6FDA">
              <w:rPr>
                <w:b/>
                <w:bCs/>
                <w:sz w:val="20"/>
              </w:rPr>
              <w:t>1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21C42" w:rsidRPr="007E1ABF" w14:paraId="6007BD41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3ED097" w14:textId="77777777" w:rsidR="00721C42" w:rsidRPr="007E1ABF" w:rsidRDefault="00721C42" w:rsidP="005010FB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6DD522E5" w14:textId="77777777" w:rsidR="00721C42" w:rsidRPr="007E1ABF" w:rsidRDefault="00721C42" w:rsidP="005010FB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4A896B7" w14:textId="77777777" w:rsidR="00721C42" w:rsidRPr="007E1ABF" w:rsidRDefault="00721C42" w:rsidP="005010FB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72AAB721" w14:textId="77777777" w:rsidR="00721C42" w:rsidRPr="007E1ABF" w:rsidRDefault="00721C42" w:rsidP="005010FB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A40663A" w14:textId="77777777" w:rsidR="00721C42" w:rsidRPr="007E1ABF" w:rsidRDefault="00721C42" w:rsidP="005010FB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39E6EA7" w14:textId="77777777" w:rsidR="00721C42" w:rsidRPr="007E1ABF" w:rsidRDefault="00721C42" w:rsidP="005010FB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21C42" w:rsidRPr="007E1ABF" w14:paraId="6C70912F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F4567C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6FA68DCA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39A67CE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Leertaste drücken</w:t>
            </w:r>
          </w:p>
        </w:tc>
        <w:tc>
          <w:tcPr>
            <w:tcW w:w="1167" w:type="pct"/>
          </w:tcPr>
          <w:p w14:paraId="358D398E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Vogel fliegt hoch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5E5CFC3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5C6010C7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</w:tr>
      <w:tr w:rsidR="00721C42" w:rsidRPr="007E1ABF" w14:paraId="2513EC7F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57EB1AF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87358EB" w14:textId="319CBFEB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Vogel </w:t>
            </w:r>
            <w:r w:rsidR="000D6FDA">
              <w:rPr>
                <w:bCs/>
                <w:sz w:val="20"/>
              </w:rPr>
              <w:t xml:space="preserve">berührt </w:t>
            </w:r>
            <w:r>
              <w:rPr>
                <w:bCs/>
                <w:sz w:val="20"/>
              </w:rPr>
              <w:t>Gadget (</w:t>
            </w:r>
            <w:r w:rsidR="000D6FDA">
              <w:rPr>
                <w:bCs/>
                <w:sz w:val="20"/>
              </w:rPr>
              <w:t>Instant Tod</w:t>
            </w:r>
            <w:r>
              <w:rPr>
                <w:bCs/>
                <w:sz w:val="20"/>
              </w:rPr>
              <w:t>)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C27211C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642E2508" w14:textId="46E7C937" w:rsidR="00721C42" w:rsidRPr="007E1ABF" w:rsidRDefault="000D6FDA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endet und Game Over Screen wird angezeigt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94F9965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5DBC8A56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</w:tr>
      <w:tr w:rsidR="00721C42" w:rsidRPr="007E1ABF" w14:paraId="69E1BE3C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8648328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3083FCB" w14:textId="5ED1AAAA" w:rsidR="00721C42" w:rsidRPr="007E1ABF" w:rsidRDefault="000D6FDA" w:rsidP="005010FB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Game Over Screen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E84134E" w14:textId="566ECFD9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6BE578E4" w14:textId="63F18303" w:rsidR="00721C42" w:rsidRPr="007E1ABF" w:rsidRDefault="000D6FDA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fängt neu an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D5BAFB3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1703D05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</w:tr>
      <w:tr w:rsidR="00721C42" w:rsidRPr="007E1ABF" w14:paraId="23EA22E0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44BE056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DEA033B" w14:textId="36045B01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58ACCEB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48E42F15" w14:textId="2FFCE013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4EF1F0E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487418B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</w:tr>
      <w:tr w:rsidR="00721C42" w:rsidRPr="007E1ABF" w14:paraId="35572310" w14:textId="77777777" w:rsidTr="00501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848B9BF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90AD470" w14:textId="0C91023A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F84B6C9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61651EA6" w14:textId="25C5872A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F55BA24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6D2F03D" w14:textId="77777777" w:rsidR="00721C42" w:rsidRPr="007E1ABF" w:rsidRDefault="00721C42" w:rsidP="005010FB">
            <w:pPr>
              <w:spacing w:before="40" w:after="40"/>
              <w:rPr>
                <w:bCs/>
                <w:sz w:val="20"/>
              </w:rPr>
            </w:pPr>
          </w:p>
        </w:tc>
      </w:tr>
      <w:tr w:rsidR="00721C42" w:rsidRPr="00F20189" w14:paraId="054B6413" w14:textId="77777777" w:rsidTr="005010FB">
        <w:tc>
          <w:tcPr>
            <w:tcW w:w="1066" w:type="pct"/>
            <w:gridSpan w:val="2"/>
            <w:shd w:val="clear" w:color="auto" w:fill="D6E3BC" w:themeFill="accent3" w:themeFillTint="66"/>
          </w:tcPr>
          <w:p w14:paraId="6AE8DA8D" w14:textId="77777777" w:rsidR="00721C42" w:rsidRPr="003C5C08" w:rsidRDefault="00721C42" w:rsidP="005010FB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021546D7" w14:textId="77777777" w:rsidR="00721C42" w:rsidRPr="003C5C08" w:rsidRDefault="00721C42" w:rsidP="005010FB">
            <w:pPr>
              <w:spacing w:before="40" w:after="40"/>
              <w:rPr>
                <w:b/>
                <w:bCs/>
                <w:sz w:val="20"/>
              </w:rPr>
            </w:pPr>
          </w:p>
        </w:tc>
      </w:tr>
    </w:tbl>
    <w:p w14:paraId="1D888631" w14:textId="1990D77A" w:rsidR="00721C42" w:rsidRDefault="00721C42" w:rsidP="007E1ABF">
      <w:pPr>
        <w:spacing w:before="0" w:after="0"/>
      </w:pPr>
    </w:p>
    <w:p w14:paraId="64A71658" w14:textId="77777777" w:rsidR="00721C42" w:rsidRDefault="00721C42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4C2418" w:rsidRPr="00F20189" w14:paraId="31F70FE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AD9AFC3" w14:textId="10903732" w:rsidR="004C2418" w:rsidRPr="003C5C08" w:rsidRDefault="004C2418" w:rsidP="004C2418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4C38969E" w14:textId="7415DB8F" w:rsidR="004C2418" w:rsidRPr="003C5C08" w:rsidRDefault="004C2418" w:rsidP="004C2418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4C2418" w:rsidRPr="00B05B16" w14:paraId="4DB37AA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E28F477" w14:textId="40ABF0D4" w:rsidR="004C2418" w:rsidRPr="003C5C08" w:rsidRDefault="004C2418" w:rsidP="004C2418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proofErr w:type="spellStart"/>
            <w:r>
              <w:rPr>
                <w:b/>
                <w:bCs/>
                <w:sz w:val="20"/>
              </w:rPr>
              <w:t>Win</w:t>
            </w:r>
            <w:proofErr w:type="spellEnd"/>
            <w:r>
              <w:rPr>
                <w:b/>
                <w:bCs/>
                <w:sz w:val="20"/>
              </w:rPr>
              <w:t xml:space="preserve"> Screen</w:t>
            </w:r>
            <w:r w:rsidRPr="003C5C08">
              <w:rPr>
                <w:b/>
                <w:bCs/>
                <w:sz w:val="20"/>
              </w:rPr>
              <w:t>“</w:t>
            </w:r>
          </w:p>
        </w:tc>
        <w:tc>
          <w:tcPr>
            <w:tcW w:w="3934" w:type="pct"/>
            <w:gridSpan w:val="4"/>
          </w:tcPr>
          <w:p w14:paraId="34376F3E" w14:textId="09A04740" w:rsidR="004C2418" w:rsidRPr="00383C23" w:rsidRDefault="004C2418" w:rsidP="004C2418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721C42">
              <w:rPr>
                <w:b/>
                <w:bCs/>
                <w:sz w:val="20"/>
              </w:rPr>
              <w:t>7</w:t>
            </w:r>
            <w:r w:rsidRPr="00383C23">
              <w:rPr>
                <w:b/>
                <w:bCs/>
                <w:sz w:val="20"/>
                <w:lang w:val="en-US"/>
              </w:rPr>
              <w:t>“</w:t>
            </w:r>
          </w:p>
        </w:tc>
      </w:tr>
      <w:tr w:rsidR="004C2418" w:rsidRPr="003713D4" w14:paraId="3AA710BB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95702D9" w14:textId="77777777" w:rsidR="004C2418" w:rsidRDefault="004C241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Benutzer</w:t>
            </w:r>
            <w:r>
              <w:rPr>
                <w:b/>
                <w:bCs/>
                <w:sz w:val="20"/>
              </w:rPr>
              <w:br/>
            </w:r>
            <w:proofErr w:type="spellStart"/>
            <w:r>
              <w:rPr>
                <w:b/>
                <w:bCs/>
                <w:sz w:val="20"/>
              </w:rPr>
              <w:t>Precondition</w:t>
            </w:r>
            <w:proofErr w:type="spellEnd"/>
            <w:r>
              <w:rPr>
                <w:b/>
                <w:bCs/>
                <w:sz w:val="20"/>
              </w:rPr>
              <w:t xml:space="preserve">: </w:t>
            </w:r>
          </w:p>
          <w:p w14:paraId="2A5A2116" w14:textId="5173BC4E" w:rsidR="004C2418" w:rsidRPr="00226C1D" w:rsidRDefault="004C241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Win</w:t>
            </w:r>
            <w:proofErr w:type="spellEnd"/>
            <w:r>
              <w:rPr>
                <w:bCs/>
                <w:sz w:val="20"/>
              </w:rPr>
              <w:t xml:space="preserve"> Screen wird angezeigt</w:t>
            </w:r>
          </w:p>
        </w:tc>
        <w:tc>
          <w:tcPr>
            <w:tcW w:w="3934" w:type="pct"/>
            <w:gridSpan w:val="4"/>
          </w:tcPr>
          <w:p w14:paraId="5EB40169" w14:textId="33CA3F4C" w:rsidR="004C2418" w:rsidRPr="003713D4" w:rsidRDefault="004C2418" w:rsidP="004C2418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1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4C2418" w:rsidRPr="007E1ABF" w14:paraId="6FEFEA6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639ABE1" w14:textId="053D84FE" w:rsidR="004C2418" w:rsidRPr="007E1ABF" w:rsidRDefault="004C2418" w:rsidP="004C2418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D839753" w14:textId="06A6B0F2" w:rsidR="004C2418" w:rsidRPr="007E1ABF" w:rsidRDefault="004C2418" w:rsidP="004C2418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C513B06" w14:textId="0EB8FB43" w:rsidR="004C2418" w:rsidRPr="007E1ABF" w:rsidRDefault="004C2418" w:rsidP="004C2418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73520FEC" w14:textId="3B4A7A18" w:rsidR="004C2418" w:rsidRPr="007E1ABF" w:rsidRDefault="004C2418" w:rsidP="004C2418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E39BA29" w14:textId="6FA1FE7B" w:rsidR="004C2418" w:rsidRPr="007E1ABF" w:rsidRDefault="004C2418" w:rsidP="004C2418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7A7803F" w14:textId="77777777" w:rsidR="004C2418" w:rsidRPr="007E1ABF" w:rsidRDefault="004C2418" w:rsidP="004C2418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4C2418" w:rsidRPr="007E1ABF" w14:paraId="62E81C3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200FCAF" w14:textId="5B53E27F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lastRenderedPageBreak/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AEAC27A" w14:textId="3C25075E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1 geschafft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B33BAA7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A8C8DEF" w14:textId="18483AD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2 ladet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4D2DC7A4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050B2CB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</w:tr>
      <w:tr w:rsidR="004C2418" w:rsidRPr="007E1ABF" w14:paraId="23BE03A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905228" w14:textId="383AD58B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4ACCE5B" w14:textId="77AA5BC1" w:rsidR="004C2418" w:rsidRPr="007E1ABF" w:rsidRDefault="004C2418" w:rsidP="004C2418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Level 2 geschafft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4753C6C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709BBA06" w14:textId="61C0B7FC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Win</w:t>
            </w:r>
            <w:proofErr w:type="spellEnd"/>
            <w:r w:rsidR="000D6FDA">
              <w:rPr>
                <w:bCs/>
                <w:sz w:val="20"/>
              </w:rPr>
              <w:t>-</w:t>
            </w:r>
            <w:r>
              <w:rPr>
                <w:bCs/>
                <w:sz w:val="20"/>
              </w:rPr>
              <w:t>Screen wird angezeigt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13C5A43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35F8D57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</w:tr>
      <w:tr w:rsidR="004C2418" w:rsidRPr="007E1ABF" w14:paraId="610B1B3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B9E9DE4" w14:textId="50AB2B6A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1C2293" w14:textId="12E9409A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Win</w:t>
            </w:r>
            <w:proofErr w:type="spellEnd"/>
            <w:r w:rsidR="000D6FDA">
              <w:rPr>
                <w:bCs/>
                <w:sz w:val="20"/>
              </w:rPr>
              <w:t>-</w:t>
            </w:r>
            <w:r>
              <w:rPr>
                <w:bCs/>
                <w:sz w:val="20"/>
              </w:rPr>
              <w:t>Screen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56726B7" w14:textId="5246778D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Restart Button drücken</w:t>
            </w:r>
          </w:p>
        </w:tc>
        <w:tc>
          <w:tcPr>
            <w:tcW w:w="1167" w:type="pct"/>
          </w:tcPr>
          <w:p w14:paraId="3144EEA2" w14:textId="692FAD16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fängt neu an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C838083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BE5FC41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</w:tr>
      <w:tr w:rsidR="004C2418" w:rsidRPr="007E1ABF" w14:paraId="4192C2A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21FB90B" w14:textId="43EA465E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60A86FB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CE91691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51378D1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70EAFFC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69822A04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</w:tr>
      <w:tr w:rsidR="004C2418" w:rsidRPr="007E1ABF" w14:paraId="4897D7C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64178E6" w14:textId="73EC9D69" w:rsidR="004C2418" w:rsidRDefault="004C2418" w:rsidP="004C241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C7E44D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78E2228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2C13D9D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A6564DB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EDB27EF" w14:textId="77777777" w:rsidR="004C2418" w:rsidRPr="007E1ABF" w:rsidRDefault="004C2418" w:rsidP="004C2418">
            <w:pPr>
              <w:spacing w:before="40" w:after="40"/>
              <w:rPr>
                <w:bCs/>
                <w:sz w:val="20"/>
              </w:rPr>
            </w:pPr>
          </w:p>
        </w:tc>
      </w:tr>
      <w:tr w:rsidR="004C2418" w:rsidRPr="00F20189" w14:paraId="4F87FD9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43D28D0" w14:textId="4A026B78" w:rsidR="004C2418" w:rsidRPr="003C5C08" w:rsidRDefault="004C2418" w:rsidP="004C2418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721C42">
              <w:rPr>
                <w:bCs/>
                <w:sz w:val="20"/>
              </w:rPr>
              <w:t>Level 2 wurde erreicht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3953664A" w14:textId="54AD2E45" w:rsidR="004C2418" w:rsidRPr="003C5C08" w:rsidRDefault="004C2418" w:rsidP="004C2418">
            <w:pPr>
              <w:spacing w:before="40" w:after="40"/>
              <w:rPr>
                <w:b/>
                <w:bCs/>
                <w:sz w:val="20"/>
              </w:rPr>
            </w:pPr>
          </w:p>
        </w:tc>
      </w:tr>
    </w:tbl>
    <w:p w14:paraId="0FEE4737" w14:textId="77777777" w:rsidR="00A856F6" w:rsidRPr="00F20189" w:rsidRDefault="00A856F6" w:rsidP="00DE5F0A"/>
    <w:p w14:paraId="37958A1B" w14:textId="77777777" w:rsidR="00C40362" w:rsidRDefault="00C40362">
      <w:pPr>
        <w:spacing w:before="0" w:after="0"/>
        <w:sectPr w:rsidR="00C40362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  <w:bookmarkStart w:id="11" w:name="_Toc27654176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41E5F" w14:paraId="413B5460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bookmarkEnd w:id="10"/>
          <w:bookmarkEnd w:id="11"/>
          <w:p w14:paraId="58293179" w14:textId="77777777" w:rsidR="00B943E8" w:rsidRDefault="00B943E8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lastRenderedPageBreak/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14:paraId="3F5BD65C" w14:textId="77777777" w:rsidR="00B943E8" w:rsidRPr="00F41E5F" w:rsidRDefault="00B943E8" w:rsidP="004E46D1">
            <w:r w:rsidRPr="00F41E5F">
              <w:rPr>
                <w:bCs/>
                <w:i/>
                <w:iCs/>
                <w:color w:val="7030A0"/>
              </w:rPr>
              <w:t>(</w:t>
            </w:r>
            <w:r w:rsidRPr="00F41E5F">
              <w:rPr>
                <w:i/>
                <w:iCs/>
                <w:color w:val="7030A0"/>
              </w:rPr>
              <w:t xml:space="preserve">Tester beurteilt </w:t>
            </w:r>
            <w:r>
              <w:rPr>
                <w:i/>
                <w:iCs/>
                <w:color w:val="7030A0"/>
              </w:rPr>
              <w:t xml:space="preserve">Testbeschrieb nach erfolgter Ausführung. </w:t>
            </w:r>
            <w:r>
              <w:rPr>
                <w:i/>
                <w:iCs/>
                <w:color w:val="7030A0"/>
              </w:rPr>
              <w:br/>
              <w:t xml:space="preserve">Fehler in der Beschreibung? </w:t>
            </w:r>
            <w:r>
              <w:rPr>
                <w:i/>
                <w:iCs/>
                <w:color w:val="7030A0"/>
              </w:rPr>
              <w:br/>
              <w:t>Fehler im Protokoll?)</w:t>
            </w:r>
            <w:r>
              <w:rPr>
                <w:i/>
                <w:iCs/>
                <w:color w:val="7030A0"/>
              </w:rPr>
              <w:br/>
            </w:r>
          </w:p>
        </w:tc>
      </w:tr>
    </w:tbl>
    <w:p w14:paraId="1C20AF42" w14:textId="77777777" w:rsidR="00B943E8" w:rsidRDefault="00B943E8" w:rsidP="00B943E8"/>
    <w:p w14:paraId="2CF03C49" w14:textId="77777777" w:rsidR="00B943E8" w:rsidRPr="00F20189" w:rsidRDefault="00B943E8" w:rsidP="00B943E8">
      <w:pPr>
        <w:pStyle w:val="berschrift1"/>
      </w:pPr>
      <w:bookmarkStart w:id="12" w:name="_Toc441971812"/>
      <w:bookmarkStart w:id="13" w:name="_Toc276541767"/>
      <w:proofErr w:type="spellStart"/>
      <w:r w:rsidRPr="00F20189">
        <w:t>Sign</w:t>
      </w:r>
      <w:proofErr w:type="spellEnd"/>
      <w:r w:rsidRPr="00F20189">
        <w:t>-Off</w:t>
      </w:r>
      <w:bookmarkEnd w:id="12"/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20189" w14:paraId="74CAA620" w14:textId="77777777" w:rsidTr="004E46D1">
        <w:tc>
          <w:tcPr>
            <w:tcW w:w="9597" w:type="dxa"/>
            <w:shd w:val="clear" w:color="auto" w:fill="D9D9D9" w:themeFill="background1" w:themeFillShade="D9"/>
          </w:tcPr>
          <w:p w14:paraId="17459709" w14:textId="77777777" w:rsidR="00B943E8" w:rsidRPr="00F20189" w:rsidRDefault="00B943E8" w:rsidP="004E46D1">
            <w:pPr>
              <w:rPr>
                <w:b/>
                <w:bCs/>
              </w:rPr>
            </w:pPr>
            <w:r>
              <w:rPr>
                <w:b/>
                <w:bCs/>
              </w:rPr>
              <w:t>Mängelliste:</w:t>
            </w:r>
          </w:p>
          <w:p w14:paraId="63BFF7EE" w14:textId="77777777" w:rsidR="00B943E8" w:rsidRPr="00344B69" w:rsidRDefault="00B943E8" w:rsidP="004E46D1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56974020" w14:textId="2DFAE732" w:rsidR="00B943E8" w:rsidRPr="00427405" w:rsidRDefault="00450A7A" w:rsidP="004E46D1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>
              <w:t>Test-Case _ Trace _</w:t>
            </w:r>
            <w:r w:rsidR="00B943E8" w:rsidRPr="00427405">
              <w:t>:</w:t>
            </w:r>
          </w:p>
          <w:p w14:paraId="0383DD3A" w14:textId="77777777" w:rsidR="00B943E8" w:rsidRPr="00E81AD5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B943E8" w:rsidRPr="00F20189" w14:paraId="56D7A1CD" w14:textId="77777777" w:rsidTr="004E46D1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1D541256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3D5038B2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499BDB22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B32725A" w14:textId="77777777" w:rsidR="00B943E8" w:rsidRPr="00F20189" w:rsidRDefault="00B943E8" w:rsidP="004E46D1"/>
          <w:p w14:paraId="5959E014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7F642FE" w14:textId="77777777" w:rsidR="00B943E8" w:rsidRPr="00F20189" w:rsidRDefault="00B943E8" w:rsidP="004E46D1"/>
          <w:p w14:paraId="6D750168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3CC3EBA4" w14:textId="77777777" w:rsidR="00B943E8" w:rsidRPr="00F20189" w:rsidRDefault="00B943E8" w:rsidP="004E46D1"/>
          <w:p w14:paraId="4333CBF8" w14:textId="77777777" w:rsidR="00B943E8" w:rsidRPr="00F20189" w:rsidRDefault="00B943E8" w:rsidP="004E46D1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3524B752" w14:textId="77777777" w:rsidR="00B943E8" w:rsidRPr="00966727" w:rsidRDefault="00B943E8" w:rsidP="004E46D1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5C99908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A4AF07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7C336A1" w14:textId="0D31935F" w:rsidR="00B943E8" w:rsidRPr="00C70401" w:rsidRDefault="00B943E8" w:rsidP="004E46D1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67136DC4" w14:textId="77777777" w:rsidR="00B943E8" w:rsidRPr="00E81AD5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Tester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</w:p>
          <w:p w14:paraId="6F66E9A4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5A1E38EE" w14:textId="41EF5D35" w:rsidR="00B943E8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i/>
                <w:iCs/>
              </w:rPr>
              <w:t xml:space="preserve"> Autor</w:t>
            </w:r>
            <w:r w:rsidRPr="00F20189">
              <w:rPr>
                <w:i/>
                <w:iCs/>
              </w:rPr>
              <w:t>)</w:t>
            </w:r>
          </w:p>
          <w:p w14:paraId="16D78EDA" w14:textId="668FF771" w:rsidR="00C70401" w:rsidRDefault="00C70401" w:rsidP="004E46D1">
            <w:pPr>
              <w:rPr>
                <w:i/>
                <w:iCs/>
              </w:rPr>
            </w:pPr>
          </w:p>
          <w:p w14:paraId="547AE225" w14:textId="77777777" w:rsidR="00B943E8" w:rsidRPr="00F20189" w:rsidRDefault="00B943E8" w:rsidP="004E46D1">
            <w:pPr>
              <w:spacing w:before="40" w:after="40"/>
              <w:rPr>
                <w:b/>
                <w:bCs/>
              </w:rPr>
            </w:pPr>
          </w:p>
          <w:p w14:paraId="7ECED09B" w14:textId="77777777" w:rsidR="0065141A" w:rsidRDefault="00B943E8" w:rsidP="004E46D1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  <w:r w:rsidRPr="00F20189">
              <w:rPr>
                <w:b/>
                <w:bCs/>
              </w:rPr>
              <w:tab/>
            </w:r>
          </w:p>
          <w:p w14:paraId="09427D90" w14:textId="20C27144" w:rsidR="00B943E8" w:rsidRPr="00F20189" w:rsidRDefault="0065141A" w:rsidP="004E46D1">
            <w:r>
              <w:rPr>
                <w:b/>
                <w:bCs/>
                <w:color w:val="008000"/>
              </w:rPr>
              <w:tab/>
            </w:r>
            <w:r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>Ja ()</w:t>
            </w:r>
            <w:r w:rsidR="00B943E8" w:rsidRPr="00A7073C"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="00B943E8" w:rsidRPr="00A7073C">
              <w:rPr>
                <w:b/>
                <w:bCs/>
                <w:color w:val="008000"/>
              </w:rPr>
              <w:t>( )</w:t>
            </w:r>
            <w:proofErr w:type="gramEnd"/>
            <w:r w:rsidR="00B943E8" w:rsidRPr="00F20189">
              <w:rPr>
                <w:b/>
                <w:bCs/>
              </w:rPr>
              <w:tab/>
            </w:r>
            <w:r w:rsidR="00B943E8" w:rsidRPr="00F20189">
              <w:rPr>
                <w:b/>
                <w:bCs/>
              </w:rPr>
              <w:tab/>
              <w:t>Unterschrift (Datum, Name</w:t>
            </w:r>
            <w:r w:rsidR="00B943E8">
              <w:rPr>
                <w:b/>
                <w:bCs/>
              </w:rPr>
              <w:t xml:space="preserve"> </w:t>
            </w:r>
            <w:r w:rsidR="00B943E8" w:rsidRPr="00E81AD5">
              <w:rPr>
                <w:bCs/>
                <w:i/>
              </w:rPr>
              <w:t>Experte</w:t>
            </w:r>
            <w:r w:rsidR="00B943E8" w:rsidRPr="00F20189">
              <w:rPr>
                <w:b/>
                <w:bCs/>
              </w:rPr>
              <w:t>)</w:t>
            </w:r>
            <w:r w:rsidR="00B943E8">
              <w:rPr>
                <w:b/>
                <w:bCs/>
              </w:rPr>
              <w:br/>
            </w:r>
          </w:p>
        </w:tc>
      </w:tr>
    </w:tbl>
    <w:p w14:paraId="296720EC" w14:textId="77777777" w:rsidR="00B943E8" w:rsidRDefault="00B943E8" w:rsidP="00B943E8"/>
    <w:p w14:paraId="07437762" w14:textId="77777777" w:rsidR="00DE5F0A" w:rsidRDefault="00DE5F0A" w:rsidP="00B943E8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</w:p>
    <w:sectPr w:rsidR="00DE5F0A" w:rsidSect="00B902AC">
      <w:headerReference w:type="default" r:id="rId12"/>
      <w:footerReference w:type="default" r:id="rId13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3E153" w14:textId="77777777" w:rsidR="0085216A" w:rsidRDefault="0085216A">
      <w:r>
        <w:separator/>
      </w:r>
    </w:p>
  </w:endnote>
  <w:endnote w:type="continuationSeparator" w:id="0">
    <w:p w14:paraId="0305E77D" w14:textId="77777777" w:rsidR="0085216A" w:rsidRDefault="00852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uzeile"/>
      <w:rPr>
        <w:rStyle w:val="Seitenzahl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5</w:t>
    </w:r>
    <w:r w:rsidRPr="00993ED8">
      <w:rPr>
        <w:rStyle w:val="Seitenzahl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uzeile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B2BA" w14:textId="77777777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14:paraId="0F434D16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23F0EB5C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1359A" w14:textId="77777777" w:rsidR="0085216A" w:rsidRDefault="0085216A">
      <w:r>
        <w:separator/>
      </w:r>
    </w:p>
  </w:footnote>
  <w:footnote w:type="continuationSeparator" w:id="0">
    <w:p w14:paraId="0B1702E3" w14:textId="77777777" w:rsidR="0085216A" w:rsidRDefault="00852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ED4B22D" w:rsidR="00110EBF" w:rsidRPr="002844A4" w:rsidRDefault="00110EBF" w:rsidP="00110EBF">
    <w:pPr>
      <w:pStyle w:val="Kopfzeile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C357" w14:textId="77777777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3440F5">
      <w:t xml:space="preserve"> BiVo2014</w:t>
    </w:r>
    <w:r w:rsidRPr="002844A4">
      <w:tab/>
    </w:r>
    <w:r>
      <w:t>Abläufe mit Scripts automatisieren</w:t>
    </w:r>
  </w:p>
  <w:p w14:paraId="2560D6FE" w14:textId="77777777" w:rsidR="00071867" w:rsidRDefault="003440F5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LB2 Meilenstein B2 Teama</w:t>
    </w:r>
    <w:r w:rsidR="00071867">
      <w:rPr>
        <w:sz w:val="28"/>
        <w:szCs w:val="28"/>
      </w:rPr>
      <w:t xml:space="preserve">ufgabe 2 </w:t>
    </w:r>
    <w:r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>
      <w:rPr>
        <w:sz w:val="28"/>
        <w:szCs w:val="28"/>
      </w:rPr>
      <w:t xml:space="preserve">Meilenstein C2 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782471">
    <w:abstractNumId w:val="3"/>
  </w:num>
  <w:num w:numId="2" w16cid:durableId="2109503343">
    <w:abstractNumId w:val="20"/>
  </w:num>
  <w:num w:numId="3" w16cid:durableId="1377580518">
    <w:abstractNumId w:val="9"/>
  </w:num>
  <w:num w:numId="4" w16cid:durableId="709065072">
    <w:abstractNumId w:val="18"/>
  </w:num>
  <w:num w:numId="5" w16cid:durableId="550389983">
    <w:abstractNumId w:val="18"/>
  </w:num>
  <w:num w:numId="6" w16cid:durableId="1005089571">
    <w:abstractNumId w:val="13"/>
  </w:num>
  <w:num w:numId="7" w16cid:durableId="325281687">
    <w:abstractNumId w:val="5"/>
  </w:num>
  <w:num w:numId="8" w16cid:durableId="1651792601">
    <w:abstractNumId w:val="12"/>
  </w:num>
  <w:num w:numId="9" w16cid:durableId="1847010485">
    <w:abstractNumId w:val="10"/>
  </w:num>
  <w:num w:numId="10" w16cid:durableId="1113548670">
    <w:abstractNumId w:val="8"/>
  </w:num>
  <w:num w:numId="11" w16cid:durableId="130683322">
    <w:abstractNumId w:val="0"/>
  </w:num>
  <w:num w:numId="12" w16cid:durableId="296035890">
    <w:abstractNumId w:val="14"/>
  </w:num>
  <w:num w:numId="13" w16cid:durableId="940987383">
    <w:abstractNumId w:val="7"/>
  </w:num>
  <w:num w:numId="14" w16cid:durableId="601032881">
    <w:abstractNumId w:val="15"/>
  </w:num>
  <w:num w:numId="15" w16cid:durableId="1782214497">
    <w:abstractNumId w:val="4"/>
  </w:num>
  <w:num w:numId="16" w16cid:durableId="791753138">
    <w:abstractNumId w:val="11"/>
  </w:num>
  <w:num w:numId="17" w16cid:durableId="1852600487">
    <w:abstractNumId w:val="2"/>
  </w:num>
  <w:num w:numId="18" w16cid:durableId="470028073">
    <w:abstractNumId w:val="1"/>
  </w:num>
  <w:num w:numId="19" w16cid:durableId="1826630032">
    <w:abstractNumId w:val="19"/>
  </w:num>
  <w:num w:numId="20" w16cid:durableId="72824022">
    <w:abstractNumId w:val="6"/>
  </w:num>
  <w:num w:numId="21" w16cid:durableId="283465976">
    <w:abstractNumId w:val="17"/>
  </w:num>
  <w:num w:numId="22" w16cid:durableId="18514804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17DDD"/>
    <w:rsid w:val="00024DCC"/>
    <w:rsid w:val="00041AF8"/>
    <w:rsid w:val="0004783A"/>
    <w:rsid w:val="00056B93"/>
    <w:rsid w:val="00071867"/>
    <w:rsid w:val="00071946"/>
    <w:rsid w:val="00075368"/>
    <w:rsid w:val="00085A59"/>
    <w:rsid w:val="000A6F13"/>
    <w:rsid w:val="000A7E6B"/>
    <w:rsid w:val="000B0494"/>
    <w:rsid w:val="000D6FDA"/>
    <w:rsid w:val="000F0FC0"/>
    <w:rsid w:val="000F11A3"/>
    <w:rsid w:val="001105AD"/>
    <w:rsid w:val="00110EBF"/>
    <w:rsid w:val="00116CF5"/>
    <w:rsid w:val="001222EE"/>
    <w:rsid w:val="00126097"/>
    <w:rsid w:val="00130D47"/>
    <w:rsid w:val="00132F3E"/>
    <w:rsid w:val="00140272"/>
    <w:rsid w:val="001508D0"/>
    <w:rsid w:val="00151AB6"/>
    <w:rsid w:val="00153214"/>
    <w:rsid w:val="00161A36"/>
    <w:rsid w:val="001726E7"/>
    <w:rsid w:val="0018554E"/>
    <w:rsid w:val="00191B2E"/>
    <w:rsid w:val="00195488"/>
    <w:rsid w:val="001A1C07"/>
    <w:rsid w:val="001B632C"/>
    <w:rsid w:val="00216983"/>
    <w:rsid w:val="00217F1E"/>
    <w:rsid w:val="00225719"/>
    <w:rsid w:val="00226C1D"/>
    <w:rsid w:val="0023049B"/>
    <w:rsid w:val="00231595"/>
    <w:rsid w:val="0023431F"/>
    <w:rsid w:val="00247D2E"/>
    <w:rsid w:val="002506B9"/>
    <w:rsid w:val="00266422"/>
    <w:rsid w:val="00277C4C"/>
    <w:rsid w:val="00285179"/>
    <w:rsid w:val="00291973"/>
    <w:rsid w:val="00295CF0"/>
    <w:rsid w:val="002979D1"/>
    <w:rsid w:val="002A17D0"/>
    <w:rsid w:val="002C55B7"/>
    <w:rsid w:val="002C7A9F"/>
    <w:rsid w:val="002E3C78"/>
    <w:rsid w:val="002F4A80"/>
    <w:rsid w:val="00300DED"/>
    <w:rsid w:val="00337E19"/>
    <w:rsid w:val="003432D2"/>
    <w:rsid w:val="003440F5"/>
    <w:rsid w:val="003525B1"/>
    <w:rsid w:val="0035474E"/>
    <w:rsid w:val="003713D4"/>
    <w:rsid w:val="00373A96"/>
    <w:rsid w:val="00377339"/>
    <w:rsid w:val="00383C23"/>
    <w:rsid w:val="00393715"/>
    <w:rsid w:val="003A2DF5"/>
    <w:rsid w:val="003C175D"/>
    <w:rsid w:val="003C5C08"/>
    <w:rsid w:val="003D2A4A"/>
    <w:rsid w:val="003D4990"/>
    <w:rsid w:val="00405636"/>
    <w:rsid w:val="00410330"/>
    <w:rsid w:val="00445289"/>
    <w:rsid w:val="004479FE"/>
    <w:rsid w:val="00450A7A"/>
    <w:rsid w:val="00460C06"/>
    <w:rsid w:val="00460D20"/>
    <w:rsid w:val="0046419C"/>
    <w:rsid w:val="004647CA"/>
    <w:rsid w:val="00464ECE"/>
    <w:rsid w:val="004742FC"/>
    <w:rsid w:val="00484606"/>
    <w:rsid w:val="00496436"/>
    <w:rsid w:val="004A27A3"/>
    <w:rsid w:val="004A31E8"/>
    <w:rsid w:val="004B5C00"/>
    <w:rsid w:val="004C2418"/>
    <w:rsid w:val="004D43BB"/>
    <w:rsid w:val="004E57A9"/>
    <w:rsid w:val="00502A8A"/>
    <w:rsid w:val="005168FD"/>
    <w:rsid w:val="0053004C"/>
    <w:rsid w:val="00540174"/>
    <w:rsid w:val="005404F4"/>
    <w:rsid w:val="00543F17"/>
    <w:rsid w:val="005820D8"/>
    <w:rsid w:val="005A3F2E"/>
    <w:rsid w:val="005A49F4"/>
    <w:rsid w:val="005C2076"/>
    <w:rsid w:val="005C5878"/>
    <w:rsid w:val="005D3D7A"/>
    <w:rsid w:val="005D768A"/>
    <w:rsid w:val="005F76E4"/>
    <w:rsid w:val="00606718"/>
    <w:rsid w:val="00611041"/>
    <w:rsid w:val="00650BA3"/>
    <w:rsid w:val="0065141A"/>
    <w:rsid w:val="0066468C"/>
    <w:rsid w:val="0068326B"/>
    <w:rsid w:val="00685BB9"/>
    <w:rsid w:val="006936A7"/>
    <w:rsid w:val="006A36ED"/>
    <w:rsid w:val="006B7E9D"/>
    <w:rsid w:val="006C2A53"/>
    <w:rsid w:val="006D178C"/>
    <w:rsid w:val="006D4D46"/>
    <w:rsid w:val="006E14BA"/>
    <w:rsid w:val="006F3EE7"/>
    <w:rsid w:val="006F42B1"/>
    <w:rsid w:val="006F6222"/>
    <w:rsid w:val="00721C42"/>
    <w:rsid w:val="007276AC"/>
    <w:rsid w:val="00743ACC"/>
    <w:rsid w:val="00765D3D"/>
    <w:rsid w:val="007747CB"/>
    <w:rsid w:val="00785541"/>
    <w:rsid w:val="00793BCF"/>
    <w:rsid w:val="00794B33"/>
    <w:rsid w:val="007A5B7F"/>
    <w:rsid w:val="007B6FC0"/>
    <w:rsid w:val="007E1ABF"/>
    <w:rsid w:val="008052A2"/>
    <w:rsid w:val="0081106B"/>
    <w:rsid w:val="00825508"/>
    <w:rsid w:val="0083389E"/>
    <w:rsid w:val="0085216A"/>
    <w:rsid w:val="00861849"/>
    <w:rsid w:val="008733A0"/>
    <w:rsid w:val="00877AA6"/>
    <w:rsid w:val="00881647"/>
    <w:rsid w:val="00887237"/>
    <w:rsid w:val="008A1A5C"/>
    <w:rsid w:val="008A5379"/>
    <w:rsid w:val="008C1342"/>
    <w:rsid w:val="008C7A3C"/>
    <w:rsid w:val="008D5E55"/>
    <w:rsid w:val="008E5A27"/>
    <w:rsid w:val="009107B6"/>
    <w:rsid w:val="00912EC7"/>
    <w:rsid w:val="00915659"/>
    <w:rsid w:val="00930E85"/>
    <w:rsid w:val="009314B8"/>
    <w:rsid w:val="00936A3D"/>
    <w:rsid w:val="00950C07"/>
    <w:rsid w:val="00966727"/>
    <w:rsid w:val="009753C3"/>
    <w:rsid w:val="00976C8C"/>
    <w:rsid w:val="0099382D"/>
    <w:rsid w:val="00993ED8"/>
    <w:rsid w:val="009A25DE"/>
    <w:rsid w:val="009A6932"/>
    <w:rsid w:val="009B4DF6"/>
    <w:rsid w:val="00A01502"/>
    <w:rsid w:val="00A04E1D"/>
    <w:rsid w:val="00A17146"/>
    <w:rsid w:val="00A351E5"/>
    <w:rsid w:val="00A3621A"/>
    <w:rsid w:val="00A44D45"/>
    <w:rsid w:val="00A4718B"/>
    <w:rsid w:val="00A61488"/>
    <w:rsid w:val="00A66480"/>
    <w:rsid w:val="00A7073C"/>
    <w:rsid w:val="00A7265E"/>
    <w:rsid w:val="00A76B2F"/>
    <w:rsid w:val="00A856F6"/>
    <w:rsid w:val="00A94299"/>
    <w:rsid w:val="00A96D01"/>
    <w:rsid w:val="00A96F65"/>
    <w:rsid w:val="00A97A53"/>
    <w:rsid w:val="00AA1ADA"/>
    <w:rsid w:val="00AD3172"/>
    <w:rsid w:val="00AE758A"/>
    <w:rsid w:val="00AF2E40"/>
    <w:rsid w:val="00B0561D"/>
    <w:rsid w:val="00B05B16"/>
    <w:rsid w:val="00B16DA3"/>
    <w:rsid w:val="00B2181B"/>
    <w:rsid w:val="00B35160"/>
    <w:rsid w:val="00B902AC"/>
    <w:rsid w:val="00B943E8"/>
    <w:rsid w:val="00BA18D2"/>
    <w:rsid w:val="00BA25D9"/>
    <w:rsid w:val="00BB3D51"/>
    <w:rsid w:val="00BD0F71"/>
    <w:rsid w:val="00BD3661"/>
    <w:rsid w:val="00BD6493"/>
    <w:rsid w:val="00BE4B91"/>
    <w:rsid w:val="00BE61F9"/>
    <w:rsid w:val="00BF313E"/>
    <w:rsid w:val="00C03773"/>
    <w:rsid w:val="00C04851"/>
    <w:rsid w:val="00C06AF3"/>
    <w:rsid w:val="00C14D20"/>
    <w:rsid w:val="00C40362"/>
    <w:rsid w:val="00C41A1E"/>
    <w:rsid w:val="00C55324"/>
    <w:rsid w:val="00C70401"/>
    <w:rsid w:val="00C8064D"/>
    <w:rsid w:val="00C847E0"/>
    <w:rsid w:val="00C87068"/>
    <w:rsid w:val="00C93114"/>
    <w:rsid w:val="00CA11E0"/>
    <w:rsid w:val="00CA3283"/>
    <w:rsid w:val="00CA401E"/>
    <w:rsid w:val="00CA7765"/>
    <w:rsid w:val="00CC3B72"/>
    <w:rsid w:val="00CD0832"/>
    <w:rsid w:val="00CD4305"/>
    <w:rsid w:val="00D0411A"/>
    <w:rsid w:val="00D131FD"/>
    <w:rsid w:val="00D152CB"/>
    <w:rsid w:val="00D204E4"/>
    <w:rsid w:val="00D20543"/>
    <w:rsid w:val="00D25779"/>
    <w:rsid w:val="00D30E3A"/>
    <w:rsid w:val="00D34801"/>
    <w:rsid w:val="00D454EF"/>
    <w:rsid w:val="00D53286"/>
    <w:rsid w:val="00D6492F"/>
    <w:rsid w:val="00D706F5"/>
    <w:rsid w:val="00D76466"/>
    <w:rsid w:val="00DB66EC"/>
    <w:rsid w:val="00DD11A1"/>
    <w:rsid w:val="00DE2657"/>
    <w:rsid w:val="00DE29AF"/>
    <w:rsid w:val="00DE5F0A"/>
    <w:rsid w:val="00DF6003"/>
    <w:rsid w:val="00E06091"/>
    <w:rsid w:val="00E1258D"/>
    <w:rsid w:val="00E139A2"/>
    <w:rsid w:val="00E2076E"/>
    <w:rsid w:val="00E37630"/>
    <w:rsid w:val="00E41C19"/>
    <w:rsid w:val="00E46B65"/>
    <w:rsid w:val="00E46C3D"/>
    <w:rsid w:val="00E5410A"/>
    <w:rsid w:val="00E551C9"/>
    <w:rsid w:val="00E62A54"/>
    <w:rsid w:val="00E62D70"/>
    <w:rsid w:val="00E67C56"/>
    <w:rsid w:val="00E72639"/>
    <w:rsid w:val="00E81AD5"/>
    <w:rsid w:val="00EB6507"/>
    <w:rsid w:val="00EB7D5A"/>
    <w:rsid w:val="00EC0EDF"/>
    <w:rsid w:val="00ED2CA4"/>
    <w:rsid w:val="00EE0E08"/>
    <w:rsid w:val="00EE3208"/>
    <w:rsid w:val="00EE5F6D"/>
    <w:rsid w:val="00EF12F6"/>
    <w:rsid w:val="00EF6CA3"/>
    <w:rsid w:val="00F1083A"/>
    <w:rsid w:val="00F162B5"/>
    <w:rsid w:val="00F26827"/>
    <w:rsid w:val="00F30286"/>
    <w:rsid w:val="00F36A08"/>
    <w:rsid w:val="00F419EC"/>
    <w:rsid w:val="00F5764E"/>
    <w:rsid w:val="00F75655"/>
    <w:rsid w:val="00FA4B77"/>
    <w:rsid w:val="00FB3DC9"/>
    <w:rsid w:val="00FB4A22"/>
    <w:rsid w:val="00FB6C0D"/>
    <w:rsid w:val="00FC26F1"/>
    <w:rsid w:val="00FD5180"/>
    <w:rsid w:val="00FE6FF5"/>
    <w:rsid w:val="00FE76B1"/>
    <w:rsid w:val="198967DA"/>
    <w:rsid w:val="31E47FC4"/>
    <w:rsid w:val="48E77B22"/>
    <w:rsid w:val="49DDD6A2"/>
    <w:rsid w:val="63B7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B94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EF3164-BC25-482B-9635-D6FF0BC76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5461E6-39B5-4364-9ED3-421297436796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customXml/itemProps3.xml><?xml version="1.0" encoding="utf-8"?>
<ds:datastoreItem xmlns:ds="http://schemas.openxmlformats.org/officeDocument/2006/customXml" ds:itemID="{1BDD6C84-A3A8-4ABB-BD9E-EA23861F93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</Template>
  <TotalTime>0</TotalTime>
  <Pages>7</Pages>
  <Words>706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jan Allewelt</cp:lastModifiedBy>
  <cp:revision>5</cp:revision>
  <cp:lastPrinted>2017-12-20T20:52:00Z</cp:lastPrinted>
  <dcterms:created xsi:type="dcterms:W3CDTF">2023-01-10T14:07:00Z</dcterms:created>
  <dcterms:modified xsi:type="dcterms:W3CDTF">2023-01-10T15:57:00Z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  <property fmtid="{D5CDD505-2E9C-101B-9397-08002B2CF9AE}" pid="91" name="MediaServiceImageTags">
    <vt:lpwstr/>
  </property>
</Properties>
</file>